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5E14" w14:textId="2C9D07BF" w:rsidR="00DC4C70" w:rsidRDefault="00DC4C70" w:rsidP="006C1276">
      <w:pPr>
        <w:pStyle w:val="ScotCorpo"/>
        <w:rPr>
          <w:b/>
          <w:bCs/>
        </w:rPr>
      </w:pPr>
      <w:r w:rsidRPr="00DC4C70">
        <w:rPr>
          <w:b/>
          <w:bCs/>
        </w:rPr>
        <w:t>Estabilidade nos preços</w:t>
      </w:r>
      <w:r>
        <w:rPr>
          <w:b/>
          <w:bCs/>
        </w:rPr>
        <w:t xml:space="preserve"> do boi gordo</w:t>
      </w:r>
      <w:r w:rsidRPr="00DC4C70">
        <w:rPr>
          <w:b/>
          <w:bCs/>
        </w:rPr>
        <w:t xml:space="preserve"> em São Paulo</w:t>
      </w:r>
    </w:p>
    <w:p w14:paraId="5BF2D095" w14:textId="213ECA33" w:rsidR="006C1276" w:rsidRDefault="006C1276" w:rsidP="006C1276">
      <w:pPr>
        <w:pStyle w:val="ScotCorpo"/>
      </w:pPr>
      <w:r w:rsidRPr="00C30CB6">
        <w:t xml:space="preserve">Por </w:t>
      </w:r>
      <w:r w:rsidR="00DC4C70">
        <w:t>Equipe</w:t>
      </w:r>
    </w:p>
    <w:p w14:paraId="0F357F8F" w14:textId="07938AE3" w:rsidR="00DC4C70" w:rsidRDefault="00DC4C70" w:rsidP="006C1276">
      <w:pPr>
        <w:pStyle w:val="ScotCorpo"/>
        <w:pBdr>
          <w:bottom w:val="single" w:sz="4" w:space="1" w:color="auto"/>
        </w:pBdr>
      </w:pPr>
      <w:r w:rsidRPr="00DC4C70">
        <w:t xml:space="preserve">Após o feriado, os frigoríficos paulistas estão aos poucos retornando as compras. Com a oferta de bovinos ajustada à demanda, os preços </w:t>
      </w:r>
      <w:r>
        <w:t>ficaram</w:t>
      </w:r>
      <w:r w:rsidRPr="00DC4C70">
        <w:t xml:space="preserve"> estáveis na comparação diária.</w:t>
      </w:r>
    </w:p>
    <w:p w14:paraId="2670E591" w14:textId="77777777" w:rsidR="00DC4C70" w:rsidRDefault="00DC4C70" w:rsidP="006C1276">
      <w:pPr>
        <w:pStyle w:val="ScotCorpo"/>
        <w:pBdr>
          <w:bottom w:val="single" w:sz="4" w:space="1" w:color="auto"/>
        </w:pBdr>
        <w:rPr>
          <w:b/>
          <w:bCs/>
        </w:rPr>
      </w:pPr>
      <w:r w:rsidRPr="00DC4C70">
        <w:rPr>
          <w:b/>
          <w:bCs/>
        </w:rPr>
        <w:t>Região de Paragominas no Pará</w:t>
      </w:r>
    </w:p>
    <w:p w14:paraId="162B2F4D" w14:textId="459B7335" w:rsidR="00DC4C70" w:rsidRDefault="00DC4C70" w:rsidP="006C1276">
      <w:pPr>
        <w:pStyle w:val="ScotCorpo"/>
        <w:pBdr>
          <w:bottom w:val="single" w:sz="4" w:space="1" w:color="auto"/>
        </w:pBdr>
      </w:pPr>
      <w:r w:rsidRPr="00DC4C70">
        <w:t xml:space="preserve">A cotação do boi caiu R$3,00/@ e as cotações para a vaca e novilha </w:t>
      </w:r>
      <w:r>
        <w:t>ficaram</w:t>
      </w:r>
      <w:r w:rsidRPr="00DC4C70">
        <w:t xml:space="preserve"> estáveis</w:t>
      </w:r>
      <w:r>
        <w:t xml:space="preserve"> na comparação feita dia a dia</w:t>
      </w:r>
      <w:r w:rsidRPr="00DC4C70">
        <w:t xml:space="preserve">. </w:t>
      </w:r>
    </w:p>
    <w:p w14:paraId="036CD1A3" w14:textId="77777777" w:rsidR="00DC4C70" w:rsidRDefault="00DC4C70" w:rsidP="006C1276">
      <w:pPr>
        <w:pStyle w:val="ScotCorpo"/>
        <w:pBdr>
          <w:bottom w:val="single" w:sz="4" w:space="1" w:color="auto"/>
        </w:pBdr>
        <w:rPr>
          <w:b/>
          <w:bCs/>
        </w:rPr>
      </w:pPr>
      <w:r w:rsidRPr="00DC4C70">
        <w:rPr>
          <w:b/>
          <w:bCs/>
        </w:rPr>
        <w:t xml:space="preserve">Exportação de carne bovina </w:t>
      </w:r>
      <w:r w:rsidRPr="00DC4C70">
        <w:rPr>
          <w:b/>
          <w:bCs/>
          <w:i/>
          <w:iCs/>
        </w:rPr>
        <w:t>in natura</w:t>
      </w:r>
    </w:p>
    <w:p w14:paraId="45F39E13" w14:textId="77777777" w:rsidR="00DC4C70" w:rsidRDefault="00DC4C70" w:rsidP="006C1276">
      <w:pPr>
        <w:pStyle w:val="ScotCorpo"/>
        <w:pBdr>
          <w:bottom w:val="single" w:sz="4" w:space="1" w:color="auto"/>
        </w:pBdr>
      </w:pPr>
      <w:r w:rsidRPr="00DC4C70">
        <w:t xml:space="preserve">Até a primeira semana de abril de 2023, foram exportadas 22,59 mil toneladas de carne bovina </w:t>
      </w:r>
      <w:r w:rsidRPr="00DC4C70">
        <w:rPr>
          <w:i/>
          <w:iCs/>
        </w:rPr>
        <w:t>in natura</w:t>
      </w:r>
      <w:r w:rsidRPr="00DC4C70">
        <w:t xml:space="preserve">, com embarque médio diário de 5,6 mil toneladas, queda de 31,8% em comparação ao com a média diária de abril/22. O faturamento médio diário está em U$25,68 milhões queda de 50,1% no mesmo comparativo. </w:t>
      </w:r>
    </w:p>
    <w:p w14:paraId="40905600" w14:textId="43CDB709" w:rsidR="006C1276" w:rsidRPr="006C1276" w:rsidRDefault="006C1276" w:rsidP="006C1276">
      <w:pPr>
        <w:pStyle w:val="ScotCorpo"/>
        <w:pBdr>
          <w:bottom w:val="single" w:sz="4" w:space="1" w:color="auto"/>
        </w:pBdr>
      </w:pPr>
      <w:r w:rsidRPr="000607AD">
        <w:rPr>
          <w:i/>
          <w:iCs/>
        </w:rPr>
        <w:t>Análise originalmente publicada no informativo </w:t>
      </w:r>
      <w:hyperlink r:id="rId8" w:tgtFrame="_blank" w:history="1">
        <w:r w:rsidRPr="000607AD">
          <w:rPr>
            <w:rStyle w:val="Hyperlink"/>
            <w:i/>
            <w:iCs/>
          </w:rPr>
          <w:t>Tem Boi na Linha</w:t>
        </w:r>
      </w:hyperlink>
      <w:r w:rsidRPr="000607AD">
        <w:rPr>
          <w:i/>
          <w:iCs/>
        </w:rPr>
        <w:t xml:space="preserve"> de </w:t>
      </w:r>
      <w:r w:rsidR="006C7293">
        <w:rPr>
          <w:i/>
          <w:iCs/>
        </w:rPr>
        <w:t>1</w:t>
      </w:r>
      <w:r w:rsidR="00DC4C70">
        <w:rPr>
          <w:i/>
          <w:iCs/>
        </w:rPr>
        <w:t>1</w:t>
      </w:r>
      <w:r w:rsidR="00237812">
        <w:rPr>
          <w:i/>
          <w:iCs/>
        </w:rPr>
        <w:t>/</w:t>
      </w:r>
      <w:r w:rsidR="00BD587D">
        <w:rPr>
          <w:i/>
          <w:iCs/>
        </w:rPr>
        <w:t>4</w:t>
      </w:r>
      <w:r>
        <w:rPr>
          <w:i/>
          <w:iCs/>
        </w:rPr>
        <w:t>/</w:t>
      </w:r>
      <w:r w:rsidRPr="000607AD">
        <w:rPr>
          <w:i/>
          <w:iCs/>
        </w:rPr>
        <w:t>2</w:t>
      </w:r>
      <w:r>
        <w:rPr>
          <w:i/>
          <w:iCs/>
        </w:rPr>
        <w:t>3</w:t>
      </w:r>
      <w:r w:rsidRPr="000607AD">
        <w:rPr>
          <w:i/>
          <w:iCs/>
        </w:rPr>
        <w:t>.</w:t>
      </w:r>
    </w:p>
    <w:p w14:paraId="7C400A33" w14:textId="77777777" w:rsidR="006C1276" w:rsidRDefault="006C1276" w:rsidP="006C1276">
      <w:pPr>
        <w:pStyle w:val="ScotCorpo"/>
      </w:pPr>
      <w:r>
        <w:rPr>
          <w:i/>
          <w:iCs/>
        </w:rPr>
        <w:t>Tags</w:t>
      </w:r>
      <w:r>
        <w:t>: boi gordo, carne bovina, atacado, frigoríficos, Scot Consultoria, demanda, oferta de boiadas, cotação</w:t>
      </w:r>
    </w:p>
    <w:p w14:paraId="395695D2" w14:textId="77777777" w:rsidR="002D5E9E" w:rsidRPr="00CE6949" w:rsidRDefault="002D5E9E" w:rsidP="006C1276">
      <w:pPr>
        <w:pStyle w:val="ScotCorpo"/>
      </w:pPr>
    </w:p>
    <w:sectPr w:rsidR="002D5E9E" w:rsidRPr="00CE6949">
      <w:headerReference w:type="default" r:id="rId9"/>
      <w:footerReference w:type="even" r:id="rId10"/>
      <w:footerReference w:type="default" r:id="rId11"/>
      <w:type w:val="continuous"/>
      <w:pgSz w:w="11907" w:h="16840" w:code="9"/>
      <w:pgMar w:top="907" w:right="1418" w:bottom="1134" w:left="1797" w:header="567" w:footer="1134" w:gutter="0"/>
      <w:cols w:space="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69D92" w14:textId="77777777" w:rsidR="006C1276" w:rsidRDefault="006C1276">
      <w:r>
        <w:separator/>
      </w:r>
    </w:p>
  </w:endnote>
  <w:endnote w:type="continuationSeparator" w:id="0">
    <w:p w14:paraId="661F4EE0" w14:textId="77777777" w:rsidR="006C1276" w:rsidRDefault="006C1276">
      <w:r>
        <w:continuationSeparator/>
      </w:r>
    </w:p>
  </w:endnote>
  <w:endnote w:type="continuationNotice" w:id="1">
    <w:p w14:paraId="60DAEBA8" w14:textId="77777777" w:rsidR="006C1276" w:rsidRDefault="006C12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tanical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MT Cn Ex B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C252" w14:textId="77777777" w:rsidR="00413FF2" w:rsidRDefault="00413FF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6FA8102" w14:textId="77777777" w:rsidR="00413FF2" w:rsidRDefault="00413FF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2B0D" w14:textId="77777777" w:rsidR="00413FF2" w:rsidRPr="00B60A17" w:rsidRDefault="00413FF2" w:rsidP="005C5699">
    <w:pPr>
      <w:pStyle w:val="Rodap"/>
      <w:framePr w:wrap="around" w:vAnchor="text" w:hAnchor="margin" w:xAlign="right" w:y="1"/>
      <w:rPr>
        <w:rStyle w:val="Nmerodepgina"/>
        <w:rFonts w:ascii="Abadi MT Cn Ex Bd" w:hAnsi="Abadi MT Cn Ex Bd"/>
        <w:sz w:val="10"/>
      </w:rPr>
    </w:pPr>
    <w:r w:rsidRPr="00B60A17">
      <w:rPr>
        <w:rStyle w:val="Nmerodepgina"/>
        <w:rFonts w:ascii="Abadi MT Cn Ex Bd" w:hAnsi="Abadi MT Cn Ex Bd"/>
      </w:rPr>
      <w:fldChar w:fldCharType="begin"/>
    </w:r>
    <w:r w:rsidRPr="00B60A17">
      <w:rPr>
        <w:rStyle w:val="Nmerodepgina"/>
        <w:rFonts w:ascii="Abadi MT Cn Ex Bd" w:hAnsi="Abadi MT Cn Ex Bd"/>
      </w:rPr>
      <w:instrText xml:space="preserve">PAGE  </w:instrText>
    </w:r>
    <w:r w:rsidRPr="00B60A17">
      <w:rPr>
        <w:rStyle w:val="Nmerodepgina"/>
        <w:rFonts w:ascii="Abadi MT Cn Ex Bd" w:hAnsi="Abadi MT Cn Ex Bd"/>
      </w:rPr>
      <w:fldChar w:fldCharType="separate"/>
    </w:r>
    <w:r w:rsidR="00C33FDC">
      <w:rPr>
        <w:rStyle w:val="Nmerodepgina"/>
        <w:rFonts w:ascii="Abadi MT Cn Ex Bd" w:hAnsi="Abadi MT Cn Ex Bd"/>
        <w:noProof/>
      </w:rPr>
      <w:t>1</w:t>
    </w:r>
    <w:r w:rsidRPr="00B60A17">
      <w:rPr>
        <w:rStyle w:val="Nmerodepgina"/>
        <w:rFonts w:ascii="Abadi MT Cn Ex Bd" w:hAnsi="Abadi MT Cn Ex Bd"/>
      </w:rPr>
      <w:fldChar w:fldCharType="end"/>
    </w:r>
  </w:p>
  <w:p w14:paraId="400B6A4A" w14:textId="77777777" w:rsidR="00413FF2" w:rsidRDefault="00413FF2">
    <w:pPr>
      <w:pStyle w:val="Rodap"/>
      <w:ind w:right="360"/>
      <w:rPr>
        <w:rFonts w:ascii="CG Omega" w:hAnsi="CG Omega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E7693" w14:textId="77777777" w:rsidR="006C1276" w:rsidRDefault="006C1276">
      <w:r>
        <w:separator/>
      </w:r>
    </w:p>
  </w:footnote>
  <w:footnote w:type="continuationSeparator" w:id="0">
    <w:p w14:paraId="32A255C1" w14:textId="77777777" w:rsidR="006C1276" w:rsidRDefault="006C1276">
      <w:r>
        <w:continuationSeparator/>
      </w:r>
    </w:p>
  </w:footnote>
  <w:footnote w:type="continuationNotice" w:id="1">
    <w:p w14:paraId="32A9469D" w14:textId="77777777" w:rsidR="006C1276" w:rsidRDefault="006C12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29DE8" w14:textId="77777777" w:rsidR="00413FF2" w:rsidRDefault="00413FF2" w:rsidP="008B3FA6">
    <w:pPr>
      <w:tabs>
        <w:tab w:val="center" w:pos="4678"/>
        <w:tab w:val="right" w:pos="10632"/>
      </w:tabs>
      <w:ind w:right="108"/>
    </w:pPr>
  </w:p>
  <w:p w14:paraId="5F90A29F" w14:textId="77777777" w:rsidR="00413FF2" w:rsidRDefault="00413FF2" w:rsidP="008B3FA6">
    <w:pPr>
      <w:tabs>
        <w:tab w:val="center" w:pos="4678"/>
        <w:tab w:val="right" w:pos="10632"/>
      </w:tabs>
      <w:ind w:right="108"/>
    </w:pPr>
  </w:p>
  <w:p w14:paraId="4ABBA9B1" w14:textId="77777777" w:rsidR="00413FF2" w:rsidRDefault="001E26CD" w:rsidP="008B3FA6">
    <w:pPr>
      <w:tabs>
        <w:tab w:val="center" w:pos="4678"/>
        <w:tab w:val="right" w:pos="10632"/>
      </w:tabs>
      <w:ind w:right="108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20D81F7" wp14:editId="4B3FC1FD">
              <wp:simplePos x="0" y="0"/>
              <wp:positionH relativeFrom="margin">
                <wp:posOffset>3633470</wp:posOffset>
              </wp:positionH>
              <wp:positionV relativeFrom="paragraph">
                <wp:posOffset>13335</wp:posOffset>
              </wp:positionV>
              <wp:extent cx="1885950" cy="736600"/>
              <wp:effectExtent l="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950" cy="73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3C8D" w14:textId="77777777" w:rsidR="00413FF2" w:rsidRPr="00150CDA" w:rsidRDefault="00413FF2" w:rsidP="005C5699">
                          <w:pPr>
                            <w:ind w:left="357" w:hanging="357"/>
                            <w:jc w:val="right"/>
                            <w:rPr>
                              <w:rFonts w:ascii="CG Omega" w:hAnsi="CG Omega"/>
                              <w:color w:val="000000"/>
                              <w:sz w:val="12"/>
                              <w:szCs w:val="12"/>
                              <w:lang w:val="en-US"/>
                            </w:rPr>
                          </w:pPr>
                          <w:r w:rsidRPr="00150CDA">
                            <w:rPr>
                              <w:rFonts w:ascii="CG Omega" w:hAnsi="CG Omega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17 3343 5111 </w:t>
                          </w:r>
                        </w:p>
                        <w:p w14:paraId="03D1C8A4" w14:textId="77777777" w:rsidR="00495575" w:rsidRPr="00150CDA" w:rsidRDefault="00495575" w:rsidP="005C5699">
                          <w:pPr>
                            <w:ind w:left="357" w:hanging="357"/>
                            <w:jc w:val="right"/>
                            <w:rPr>
                              <w:rFonts w:ascii="CG Omega" w:hAnsi="CG Omega"/>
                              <w:color w:val="000000"/>
                              <w:sz w:val="12"/>
                              <w:szCs w:val="12"/>
                              <w:lang w:val="en-US"/>
                            </w:rPr>
                          </w:pPr>
                          <w:r w:rsidRPr="00150CDA">
                            <w:rPr>
                              <w:rFonts w:ascii="CG Omega" w:hAnsi="CG Omega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twitter: @scotconsultoria</w:t>
                          </w:r>
                        </w:p>
                        <w:p w14:paraId="220ADFC5" w14:textId="77777777" w:rsidR="00495575" w:rsidRPr="00150CDA" w:rsidRDefault="00495575" w:rsidP="005C5699">
                          <w:pPr>
                            <w:ind w:left="357" w:hanging="357"/>
                            <w:jc w:val="right"/>
                            <w:rPr>
                              <w:rFonts w:ascii="CG Omega" w:hAnsi="CG Omega"/>
                              <w:color w:val="000000"/>
                              <w:sz w:val="12"/>
                              <w:szCs w:val="12"/>
                              <w:lang w:val="en-US"/>
                            </w:rPr>
                          </w:pPr>
                          <w:r w:rsidRPr="00150CDA">
                            <w:rPr>
                              <w:rFonts w:ascii="CG Omega" w:hAnsi="CG Omega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www.facebook.com/scotconsultoria</w:t>
                          </w:r>
                        </w:p>
                        <w:p w14:paraId="16375825" w14:textId="77777777" w:rsidR="00413FF2" w:rsidRPr="00D84D52" w:rsidRDefault="00413FF2" w:rsidP="005C5699">
                          <w:pPr>
                            <w:jc w:val="right"/>
                          </w:pPr>
                          <w:r w:rsidRPr="00D84D52">
                            <w:rPr>
                              <w:rFonts w:ascii="CG Omega" w:hAnsi="CG Omega"/>
                              <w:color w:val="000000"/>
                              <w:sz w:val="12"/>
                              <w:szCs w:val="12"/>
                            </w:rPr>
                            <w:t>scotconsultoria@scotconsultoria.com.br</w:t>
                          </w:r>
                        </w:p>
                        <w:p w14:paraId="643D332B" w14:textId="77777777" w:rsidR="00413FF2" w:rsidRDefault="00413FF2" w:rsidP="005C5699">
                          <w:pPr>
                            <w:jc w:val="right"/>
                            <w:rPr>
                              <w:rFonts w:ascii="CG Omega" w:hAnsi="CG Omega"/>
                              <w:color w:val="00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G Omega" w:hAnsi="CG Omega"/>
                              <w:color w:val="000000"/>
                              <w:sz w:val="12"/>
                              <w:szCs w:val="12"/>
                            </w:rPr>
                            <w:t xml:space="preserve">Caixa </w:t>
                          </w:r>
                          <w:r w:rsidR="00F83050">
                            <w:rPr>
                              <w:rFonts w:ascii="CG Omega" w:hAnsi="CG Omega"/>
                              <w:color w:val="000000"/>
                              <w:sz w:val="12"/>
                              <w:szCs w:val="12"/>
                            </w:rPr>
                            <w:t>p</w:t>
                          </w:r>
                          <w:r>
                            <w:rPr>
                              <w:rFonts w:ascii="CG Omega" w:hAnsi="CG Omega"/>
                              <w:color w:val="000000"/>
                              <w:sz w:val="12"/>
                              <w:szCs w:val="12"/>
                            </w:rPr>
                            <w:t>ostal 14 / Bebedouro - SP / 14700 970</w:t>
                          </w:r>
                        </w:p>
                        <w:p w14:paraId="1AE0ED83" w14:textId="77777777" w:rsidR="00413FF2" w:rsidRPr="003872A2" w:rsidRDefault="000D50D7" w:rsidP="005C5699">
                          <w:pPr>
                            <w:jc w:val="right"/>
                          </w:pPr>
                          <w:r>
                            <w:rPr>
                              <w:rFonts w:ascii="CG Omega" w:hAnsi="CG Omega"/>
                              <w:b/>
                              <w:color w:val="000000"/>
                            </w:rPr>
                            <w:t>www.scotconsultoria.com.</w:t>
                          </w:r>
                          <w:r w:rsidR="00413FF2" w:rsidRPr="003872A2">
                            <w:rPr>
                              <w:rFonts w:ascii="CG Omega" w:hAnsi="CG Omega"/>
                              <w:b/>
                              <w:color w:val="000000"/>
                            </w:rPr>
                            <w:t>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D81F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86.1pt;margin-top:1.05pt;width:148.5pt;height:58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" filled="f" stroked="f">
              <v:textbox>
                <w:txbxContent>
                  <w:p w14:paraId="3F5A3C8D" w14:textId="77777777" w:rsidR="00413FF2" w:rsidRPr="00150CDA" w:rsidRDefault="00413FF2" w:rsidP="005C5699">
                    <w:pPr>
                      <w:ind w:left="357" w:hanging="357"/>
                      <w:jc w:val="right"/>
                      <w:rPr>
                        <w:rFonts w:ascii="CG Omega" w:hAnsi="CG Omega"/>
                        <w:color w:val="000000"/>
                        <w:sz w:val="12"/>
                        <w:szCs w:val="12"/>
                        <w:lang w:val="en-US"/>
                      </w:rPr>
                    </w:pPr>
                    <w:r w:rsidRPr="00150CDA">
                      <w:rPr>
                        <w:rFonts w:ascii="CG Omega" w:hAnsi="CG Omega"/>
                        <w:color w:val="000000"/>
                        <w:sz w:val="12"/>
                        <w:szCs w:val="12"/>
                        <w:lang w:val="en-US"/>
                      </w:rPr>
                      <w:t xml:space="preserve">17 3343 5111 </w:t>
                    </w:r>
                  </w:p>
                  <w:p w14:paraId="03D1C8A4" w14:textId="77777777" w:rsidR="00495575" w:rsidRPr="00150CDA" w:rsidRDefault="00495575" w:rsidP="005C5699">
                    <w:pPr>
                      <w:ind w:left="357" w:hanging="357"/>
                      <w:jc w:val="right"/>
                      <w:rPr>
                        <w:rFonts w:ascii="CG Omega" w:hAnsi="CG Omega"/>
                        <w:color w:val="000000"/>
                        <w:sz w:val="12"/>
                        <w:szCs w:val="12"/>
                        <w:lang w:val="en-US"/>
                      </w:rPr>
                    </w:pPr>
                    <w:r w:rsidRPr="00150CDA">
                      <w:rPr>
                        <w:rFonts w:ascii="CG Omega" w:hAnsi="CG Omega"/>
                        <w:color w:val="000000"/>
                        <w:sz w:val="12"/>
                        <w:szCs w:val="12"/>
                        <w:lang w:val="en-US"/>
                      </w:rPr>
                      <w:t>twitter: @scotconsultoria</w:t>
                    </w:r>
                  </w:p>
                  <w:p w14:paraId="220ADFC5" w14:textId="77777777" w:rsidR="00495575" w:rsidRPr="00150CDA" w:rsidRDefault="00495575" w:rsidP="005C5699">
                    <w:pPr>
                      <w:ind w:left="357" w:hanging="357"/>
                      <w:jc w:val="right"/>
                      <w:rPr>
                        <w:rFonts w:ascii="CG Omega" w:hAnsi="CG Omega"/>
                        <w:color w:val="000000"/>
                        <w:sz w:val="12"/>
                        <w:szCs w:val="12"/>
                        <w:lang w:val="en-US"/>
                      </w:rPr>
                    </w:pPr>
                    <w:r w:rsidRPr="00150CDA">
                      <w:rPr>
                        <w:rFonts w:ascii="CG Omega" w:hAnsi="CG Omega"/>
                        <w:color w:val="000000"/>
                        <w:sz w:val="12"/>
                        <w:szCs w:val="12"/>
                        <w:lang w:val="en-US"/>
                      </w:rPr>
                      <w:t>www.facebook.com/scotconsultoria</w:t>
                    </w:r>
                  </w:p>
                  <w:p w14:paraId="16375825" w14:textId="77777777" w:rsidR="00413FF2" w:rsidRPr="00D84D52" w:rsidRDefault="00413FF2" w:rsidP="005C5699">
                    <w:pPr>
                      <w:jc w:val="right"/>
                    </w:pPr>
                    <w:r w:rsidRPr="00D84D52">
                      <w:rPr>
                        <w:rFonts w:ascii="CG Omega" w:hAnsi="CG Omega"/>
                        <w:color w:val="000000"/>
                        <w:sz w:val="12"/>
                        <w:szCs w:val="12"/>
                      </w:rPr>
                      <w:t>scotconsultoria@scotconsultoria.com.br</w:t>
                    </w:r>
                  </w:p>
                  <w:p w14:paraId="643D332B" w14:textId="77777777" w:rsidR="00413FF2" w:rsidRDefault="00413FF2" w:rsidP="005C5699">
                    <w:pPr>
                      <w:jc w:val="right"/>
                      <w:rPr>
                        <w:rFonts w:ascii="CG Omega" w:hAnsi="CG Omega"/>
                        <w:color w:val="000000"/>
                        <w:sz w:val="12"/>
                        <w:szCs w:val="12"/>
                      </w:rPr>
                    </w:pPr>
                    <w:r>
                      <w:rPr>
                        <w:rFonts w:ascii="CG Omega" w:hAnsi="CG Omega"/>
                        <w:color w:val="000000"/>
                        <w:sz w:val="12"/>
                        <w:szCs w:val="12"/>
                      </w:rPr>
                      <w:t xml:space="preserve">Caixa </w:t>
                    </w:r>
                    <w:r w:rsidR="00F83050">
                      <w:rPr>
                        <w:rFonts w:ascii="CG Omega" w:hAnsi="CG Omega"/>
                        <w:color w:val="000000"/>
                        <w:sz w:val="12"/>
                        <w:szCs w:val="12"/>
                      </w:rPr>
                      <w:t>p</w:t>
                    </w:r>
                    <w:r>
                      <w:rPr>
                        <w:rFonts w:ascii="CG Omega" w:hAnsi="CG Omega"/>
                        <w:color w:val="000000"/>
                        <w:sz w:val="12"/>
                        <w:szCs w:val="12"/>
                      </w:rPr>
                      <w:t>ostal 14 / Bebedouro - SP / 14700 970</w:t>
                    </w:r>
                  </w:p>
                  <w:p w14:paraId="1AE0ED83" w14:textId="77777777" w:rsidR="00413FF2" w:rsidRPr="003872A2" w:rsidRDefault="000D50D7" w:rsidP="005C5699">
                    <w:pPr>
                      <w:jc w:val="right"/>
                    </w:pPr>
                    <w:r>
                      <w:rPr>
                        <w:rFonts w:ascii="CG Omega" w:hAnsi="CG Omega"/>
                        <w:b/>
                        <w:color w:val="000000"/>
                      </w:rPr>
                      <w:t>www.scotconsultoria.com.</w:t>
                    </w:r>
                    <w:r w:rsidR="00413FF2" w:rsidRPr="003872A2">
                      <w:rPr>
                        <w:rFonts w:ascii="CG Omega" w:hAnsi="CG Omega"/>
                        <w:b/>
                        <w:color w:val="000000"/>
                      </w:rPr>
                      <w:t>br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801D7E8" wp14:editId="29C4C6AF">
              <wp:simplePos x="0" y="0"/>
              <wp:positionH relativeFrom="page">
                <wp:posOffset>365760</wp:posOffset>
              </wp:positionH>
              <wp:positionV relativeFrom="page">
                <wp:posOffset>688340</wp:posOffset>
              </wp:positionV>
              <wp:extent cx="548640" cy="9278620"/>
              <wp:effectExtent l="0" t="0" r="0" b="0"/>
              <wp:wrapSquare wrapText="bothSides"/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927862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03C0D" w14:textId="77777777" w:rsidR="00413FF2" w:rsidRDefault="00413FF2" w:rsidP="005523D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1D7E8" id="Text Box 11" o:spid="_x0000_s1027" type="#_x0000_t202" style="position:absolute;margin-left:28.8pt;margin-top:54.2pt;width:43.2pt;height:730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" o:allowincell="f" fillcolor="#eaeaea" stroked="f">
              <v:textbox>
                <w:txbxContent>
                  <w:p w14:paraId="41103C0D" w14:textId="77777777" w:rsidR="00413FF2" w:rsidRDefault="00413FF2" w:rsidP="005523D4"/>
                </w:txbxContent>
              </v:textbox>
              <w10:wrap type="square" anchorx="page" anchory="page"/>
            </v:shape>
          </w:pict>
        </mc:Fallback>
      </mc:AlternateContent>
    </w:r>
  </w:p>
  <w:p w14:paraId="1C69D5C7" w14:textId="77777777" w:rsidR="00413FF2" w:rsidRPr="001E26CD" w:rsidRDefault="001E26CD" w:rsidP="008B3FA6">
    <w:pPr>
      <w:tabs>
        <w:tab w:val="center" w:pos="4678"/>
        <w:tab w:val="right" w:pos="10632"/>
      </w:tabs>
      <w:ind w:right="108"/>
    </w:pPr>
    <w:r>
      <w:rPr>
        <w:noProof/>
      </w:rPr>
      <w:drawing>
        <wp:inline distT="0" distB="0" distL="0" distR="0" wp14:anchorId="7D06F486" wp14:editId="0EDFA76D">
          <wp:extent cx="1277020" cy="55245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7702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3AEB0B" w14:textId="77777777" w:rsidR="00413FF2" w:rsidRDefault="001E26CD" w:rsidP="008B3FA6">
    <w:pPr>
      <w:tabs>
        <w:tab w:val="center" w:pos="4678"/>
        <w:tab w:val="right" w:pos="10632"/>
      </w:tabs>
      <w:ind w:right="108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3526C60F" wp14:editId="2B88EF8A">
              <wp:simplePos x="0" y="0"/>
              <wp:positionH relativeFrom="column">
                <wp:posOffset>5715</wp:posOffset>
              </wp:positionH>
              <wp:positionV relativeFrom="paragraph">
                <wp:posOffset>15874</wp:posOffset>
              </wp:positionV>
              <wp:extent cx="5486400" cy="0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BE15A" id="Line 10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45pt,1.25pt" to="432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" strokecolor="gray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15A4"/>
    <w:multiLevelType w:val="hybridMultilevel"/>
    <w:tmpl w:val="EA4623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20D92"/>
    <w:multiLevelType w:val="hybridMultilevel"/>
    <w:tmpl w:val="A858B086"/>
    <w:lvl w:ilvl="0" w:tplc="2C6A241E">
      <w:numFmt w:val="bullet"/>
      <w:lvlText w:val=""/>
      <w:lvlJc w:val="left"/>
      <w:pPr>
        <w:tabs>
          <w:tab w:val="num" w:pos="720"/>
        </w:tabs>
        <w:ind w:left="720" w:hanging="360"/>
      </w:pPr>
      <w:rPr>
        <w:rFonts w:ascii="Botanical" w:eastAsia="Times New Roman" w:hAnsi="Botanica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352B7"/>
    <w:multiLevelType w:val="hybridMultilevel"/>
    <w:tmpl w:val="1F1E381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354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8E70347"/>
    <w:multiLevelType w:val="singleLevel"/>
    <w:tmpl w:val="B5D2EF3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603852797">
    <w:abstractNumId w:val="3"/>
  </w:num>
  <w:num w:numId="2" w16cid:durableId="1429080685">
    <w:abstractNumId w:val="4"/>
  </w:num>
  <w:num w:numId="3" w16cid:durableId="1319722712">
    <w:abstractNumId w:val="1"/>
  </w:num>
  <w:num w:numId="4" w16cid:durableId="2019968013">
    <w:abstractNumId w:val="0"/>
  </w:num>
  <w:num w:numId="5" w16cid:durableId="211819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76"/>
    <w:rsid w:val="0000027E"/>
    <w:rsid w:val="00003B36"/>
    <w:rsid w:val="00004023"/>
    <w:rsid w:val="0000512A"/>
    <w:rsid w:val="00005CC8"/>
    <w:rsid w:val="000060A2"/>
    <w:rsid w:val="00006E4F"/>
    <w:rsid w:val="00007330"/>
    <w:rsid w:val="00007D37"/>
    <w:rsid w:val="000100D5"/>
    <w:rsid w:val="00010187"/>
    <w:rsid w:val="00010906"/>
    <w:rsid w:val="0001103D"/>
    <w:rsid w:val="000119A3"/>
    <w:rsid w:val="000127AF"/>
    <w:rsid w:val="000128A9"/>
    <w:rsid w:val="00013256"/>
    <w:rsid w:val="0001366E"/>
    <w:rsid w:val="000142F0"/>
    <w:rsid w:val="00016EB0"/>
    <w:rsid w:val="000170BC"/>
    <w:rsid w:val="00017498"/>
    <w:rsid w:val="00017AD6"/>
    <w:rsid w:val="0002007C"/>
    <w:rsid w:val="0002069E"/>
    <w:rsid w:val="00020E7D"/>
    <w:rsid w:val="00021561"/>
    <w:rsid w:val="000216AA"/>
    <w:rsid w:val="0002185D"/>
    <w:rsid w:val="00021905"/>
    <w:rsid w:val="00021AE6"/>
    <w:rsid w:val="00021B77"/>
    <w:rsid w:val="00022EB1"/>
    <w:rsid w:val="00023369"/>
    <w:rsid w:val="000242F5"/>
    <w:rsid w:val="0002431C"/>
    <w:rsid w:val="00025D2D"/>
    <w:rsid w:val="00025F45"/>
    <w:rsid w:val="00026851"/>
    <w:rsid w:val="00026A39"/>
    <w:rsid w:val="000305BD"/>
    <w:rsid w:val="00030BE7"/>
    <w:rsid w:val="00030C20"/>
    <w:rsid w:val="00031BE7"/>
    <w:rsid w:val="000325CD"/>
    <w:rsid w:val="000326A8"/>
    <w:rsid w:val="00033E0D"/>
    <w:rsid w:val="000343CE"/>
    <w:rsid w:val="00035F93"/>
    <w:rsid w:val="000378D4"/>
    <w:rsid w:val="00040C3A"/>
    <w:rsid w:val="00040D63"/>
    <w:rsid w:val="000417B1"/>
    <w:rsid w:val="00042801"/>
    <w:rsid w:val="0004304A"/>
    <w:rsid w:val="0004428C"/>
    <w:rsid w:val="00044750"/>
    <w:rsid w:val="00044E65"/>
    <w:rsid w:val="00045001"/>
    <w:rsid w:val="00045D34"/>
    <w:rsid w:val="0005002D"/>
    <w:rsid w:val="000514BF"/>
    <w:rsid w:val="000521B5"/>
    <w:rsid w:val="0005361B"/>
    <w:rsid w:val="00053655"/>
    <w:rsid w:val="00053929"/>
    <w:rsid w:val="00053A98"/>
    <w:rsid w:val="00053E3E"/>
    <w:rsid w:val="000549B9"/>
    <w:rsid w:val="000552FF"/>
    <w:rsid w:val="000554DA"/>
    <w:rsid w:val="00056037"/>
    <w:rsid w:val="000569E9"/>
    <w:rsid w:val="00057457"/>
    <w:rsid w:val="00057997"/>
    <w:rsid w:val="00060A89"/>
    <w:rsid w:val="00060AA9"/>
    <w:rsid w:val="000612B4"/>
    <w:rsid w:val="000612C8"/>
    <w:rsid w:val="00061408"/>
    <w:rsid w:val="000619F7"/>
    <w:rsid w:val="00061D15"/>
    <w:rsid w:val="00061E7B"/>
    <w:rsid w:val="000620EC"/>
    <w:rsid w:val="00062475"/>
    <w:rsid w:val="0006268C"/>
    <w:rsid w:val="000628F1"/>
    <w:rsid w:val="000630D0"/>
    <w:rsid w:val="0006371B"/>
    <w:rsid w:val="000643EE"/>
    <w:rsid w:val="00064E99"/>
    <w:rsid w:val="00065CC9"/>
    <w:rsid w:val="000706AB"/>
    <w:rsid w:val="0007078A"/>
    <w:rsid w:val="00070EB6"/>
    <w:rsid w:val="0007253C"/>
    <w:rsid w:val="0007346C"/>
    <w:rsid w:val="00077C8A"/>
    <w:rsid w:val="000801D9"/>
    <w:rsid w:val="000812A2"/>
    <w:rsid w:val="0008185C"/>
    <w:rsid w:val="0008237E"/>
    <w:rsid w:val="00083555"/>
    <w:rsid w:val="00085168"/>
    <w:rsid w:val="00085183"/>
    <w:rsid w:val="000861E6"/>
    <w:rsid w:val="000867A3"/>
    <w:rsid w:val="00087525"/>
    <w:rsid w:val="00090336"/>
    <w:rsid w:val="000919D0"/>
    <w:rsid w:val="00091A12"/>
    <w:rsid w:val="000924FC"/>
    <w:rsid w:val="000926CD"/>
    <w:rsid w:val="000938EB"/>
    <w:rsid w:val="0009505C"/>
    <w:rsid w:val="000952D8"/>
    <w:rsid w:val="00095F51"/>
    <w:rsid w:val="00096DC2"/>
    <w:rsid w:val="000979B3"/>
    <w:rsid w:val="000A045C"/>
    <w:rsid w:val="000A0607"/>
    <w:rsid w:val="000A1331"/>
    <w:rsid w:val="000A16B3"/>
    <w:rsid w:val="000A1E93"/>
    <w:rsid w:val="000A2503"/>
    <w:rsid w:val="000A3BDD"/>
    <w:rsid w:val="000A5AD5"/>
    <w:rsid w:val="000A5DCA"/>
    <w:rsid w:val="000A69AD"/>
    <w:rsid w:val="000A6C62"/>
    <w:rsid w:val="000A7928"/>
    <w:rsid w:val="000B09FF"/>
    <w:rsid w:val="000B0BD7"/>
    <w:rsid w:val="000B0D72"/>
    <w:rsid w:val="000B281C"/>
    <w:rsid w:val="000B2E9A"/>
    <w:rsid w:val="000B2F9F"/>
    <w:rsid w:val="000B301E"/>
    <w:rsid w:val="000B3118"/>
    <w:rsid w:val="000B5228"/>
    <w:rsid w:val="000B5B48"/>
    <w:rsid w:val="000B5C1C"/>
    <w:rsid w:val="000B7C76"/>
    <w:rsid w:val="000B7F22"/>
    <w:rsid w:val="000C0162"/>
    <w:rsid w:val="000C196F"/>
    <w:rsid w:val="000C2161"/>
    <w:rsid w:val="000C2F68"/>
    <w:rsid w:val="000C4739"/>
    <w:rsid w:val="000C59F2"/>
    <w:rsid w:val="000C5B00"/>
    <w:rsid w:val="000C5E09"/>
    <w:rsid w:val="000C65A1"/>
    <w:rsid w:val="000D0537"/>
    <w:rsid w:val="000D2143"/>
    <w:rsid w:val="000D221C"/>
    <w:rsid w:val="000D2C7B"/>
    <w:rsid w:val="000D46A0"/>
    <w:rsid w:val="000D50D7"/>
    <w:rsid w:val="000D5120"/>
    <w:rsid w:val="000D5480"/>
    <w:rsid w:val="000D717C"/>
    <w:rsid w:val="000D780A"/>
    <w:rsid w:val="000E04B2"/>
    <w:rsid w:val="000E1AA7"/>
    <w:rsid w:val="000E203A"/>
    <w:rsid w:val="000E21C3"/>
    <w:rsid w:val="000E3839"/>
    <w:rsid w:val="000E415F"/>
    <w:rsid w:val="000E4E30"/>
    <w:rsid w:val="000E5195"/>
    <w:rsid w:val="000E5572"/>
    <w:rsid w:val="000E558A"/>
    <w:rsid w:val="000E5694"/>
    <w:rsid w:val="000E7AA8"/>
    <w:rsid w:val="000F0489"/>
    <w:rsid w:val="000F1158"/>
    <w:rsid w:val="000F1B3F"/>
    <w:rsid w:val="000F1F7B"/>
    <w:rsid w:val="000F20D7"/>
    <w:rsid w:val="000F2710"/>
    <w:rsid w:val="000F3BC7"/>
    <w:rsid w:val="000F46B2"/>
    <w:rsid w:val="000F4704"/>
    <w:rsid w:val="000F576D"/>
    <w:rsid w:val="000F71F4"/>
    <w:rsid w:val="001003E5"/>
    <w:rsid w:val="00100A6B"/>
    <w:rsid w:val="00101174"/>
    <w:rsid w:val="00104CBA"/>
    <w:rsid w:val="00104DCC"/>
    <w:rsid w:val="00105E43"/>
    <w:rsid w:val="00106ED0"/>
    <w:rsid w:val="001074B3"/>
    <w:rsid w:val="00110479"/>
    <w:rsid w:val="00110F5C"/>
    <w:rsid w:val="00111657"/>
    <w:rsid w:val="0011279B"/>
    <w:rsid w:val="00112809"/>
    <w:rsid w:val="00112E99"/>
    <w:rsid w:val="00113572"/>
    <w:rsid w:val="00113A3F"/>
    <w:rsid w:val="00113FE9"/>
    <w:rsid w:val="00114A2E"/>
    <w:rsid w:val="00114F9E"/>
    <w:rsid w:val="0011582C"/>
    <w:rsid w:val="001167D4"/>
    <w:rsid w:val="0011758C"/>
    <w:rsid w:val="00117966"/>
    <w:rsid w:val="00117B97"/>
    <w:rsid w:val="00121245"/>
    <w:rsid w:val="00121AA6"/>
    <w:rsid w:val="00122832"/>
    <w:rsid w:val="00122FC6"/>
    <w:rsid w:val="00123619"/>
    <w:rsid w:val="00123CC3"/>
    <w:rsid w:val="00123F5D"/>
    <w:rsid w:val="00124D00"/>
    <w:rsid w:val="00125AE3"/>
    <w:rsid w:val="00125D54"/>
    <w:rsid w:val="00126369"/>
    <w:rsid w:val="001266D8"/>
    <w:rsid w:val="001305A9"/>
    <w:rsid w:val="00130C25"/>
    <w:rsid w:val="001312CE"/>
    <w:rsid w:val="001317B9"/>
    <w:rsid w:val="00133497"/>
    <w:rsid w:val="00134955"/>
    <w:rsid w:val="001349FD"/>
    <w:rsid w:val="00134ED0"/>
    <w:rsid w:val="00135482"/>
    <w:rsid w:val="0013559C"/>
    <w:rsid w:val="00136B37"/>
    <w:rsid w:val="0014097F"/>
    <w:rsid w:val="001411F6"/>
    <w:rsid w:val="001416AA"/>
    <w:rsid w:val="001416F8"/>
    <w:rsid w:val="00141D88"/>
    <w:rsid w:val="0014426F"/>
    <w:rsid w:val="001445EC"/>
    <w:rsid w:val="00144965"/>
    <w:rsid w:val="001455F4"/>
    <w:rsid w:val="00146C60"/>
    <w:rsid w:val="00147076"/>
    <w:rsid w:val="0014776F"/>
    <w:rsid w:val="001478E4"/>
    <w:rsid w:val="00150CDA"/>
    <w:rsid w:val="0015174E"/>
    <w:rsid w:val="00151BE3"/>
    <w:rsid w:val="001523E3"/>
    <w:rsid w:val="00152AA3"/>
    <w:rsid w:val="00153BAA"/>
    <w:rsid w:val="001565E1"/>
    <w:rsid w:val="00156D1A"/>
    <w:rsid w:val="001571C8"/>
    <w:rsid w:val="001573CD"/>
    <w:rsid w:val="0016389F"/>
    <w:rsid w:val="001644AD"/>
    <w:rsid w:val="00164DB9"/>
    <w:rsid w:val="001656CF"/>
    <w:rsid w:val="001660C6"/>
    <w:rsid w:val="00166F92"/>
    <w:rsid w:val="001701C6"/>
    <w:rsid w:val="00170828"/>
    <w:rsid w:val="0017309A"/>
    <w:rsid w:val="001732E6"/>
    <w:rsid w:val="00173305"/>
    <w:rsid w:val="0017345D"/>
    <w:rsid w:val="00174855"/>
    <w:rsid w:val="00175003"/>
    <w:rsid w:val="00176AD6"/>
    <w:rsid w:val="00176E72"/>
    <w:rsid w:val="00176F20"/>
    <w:rsid w:val="00177C18"/>
    <w:rsid w:val="00177DB2"/>
    <w:rsid w:val="00180AB5"/>
    <w:rsid w:val="00181B10"/>
    <w:rsid w:val="00181C37"/>
    <w:rsid w:val="00181C67"/>
    <w:rsid w:val="00182E83"/>
    <w:rsid w:val="00182F7C"/>
    <w:rsid w:val="00183B44"/>
    <w:rsid w:val="00183C33"/>
    <w:rsid w:val="001842F3"/>
    <w:rsid w:val="001844D4"/>
    <w:rsid w:val="0018453D"/>
    <w:rsid w:val="00185119"/>
    <w:rsid w:val="0018544F"/>
    <w:rsid w:val="00186790"/>
    <w:rsid w:val="0018681C"/>
    <w:rsid w:val="00186E0E"/>
    <w:rsid w:val="0019160A"/>
    <w:rsid w:val="00191BA5"/>
    <w:rsid w:val="00191C7B"/>
    <w:rsid w:val="00191EBC"/>
    <w:rsid w:val="00193A3F"/>
    <w:rsid w:val="001961C0"/>
    <w:rsid w:val="00196776"/>
    <w:rsid w:val="00196DD4"/>
    <w:rsid w:val="00196F0B"/>
    <w:rsid w:val="00197752"/>
    <w:rsid w:val="00197CFB"/>
    <w:rsid w:val="00197F92"/>
    <w:rsid w:val="001A0B7A"/>
    <w:rsid w:val="001A1E0C"/>
    <w:rsid w:val="001A2EF4"/>
    <w:rsid w:val="001A3C29"/>
    <w:rsid w:val="001A3EE1"/>
    <w:rsid w:val="001A4B0E"/>
    <w:rsid w:val="001A50B1"/>
    <w:rsid w:val="001A5553"/>
    <w:rsid w:val="001B101F"/>
    <w:rsid w:val="001B19C7"/>
    <w:rsid w:val="001B39F9"/>
    <w:rsid w:val="001B3E12"/>
    <w:rsid w:val="001B3F7E"/>
    <w:rsid w:val="001B4BB7"/>
    <w:rsid w:val="001B4DC6"/>
    <w:rsid w:val="001B5127"/>
    <w:rsid w:val="001B5444"/>
    <w:rsid w:val="001B5565"/>
    <w:rsid w:val="001C0D89"/>
    <w:rsid w:val="001C1486"/>
    <w:rsid w:val="001C1BED"/>
    <w:rsid w:val="001C3336"/>
    <w:rsid w:val="001C3D0E"/>
    <w:rsid w:val="001C408C"/>
    <w:rsid w:val="001C6D75"/>
    <w:rsid w:val="001C734B"/>
    <w:rsid w:val="001C752F"/>
    <w:rsid w:val="001C75F0"/>
    <w:rsid w:val="001C7A37"/>
    <w:rsid w:val="001D0990"/>
    <w:rsid w:val="001D0AC6"/>
    <w:rsid w:val="001D0FA5"/>
    <w:rsid w:val="001D2555"/>
    <w:rsid w:val="001D332C"/>
    <w:rsid w:val="001D3B59"/>
    <w:rsid w:val="001D48FF"/>
    <w:rsid w:val="001D53BB"/>
    <w:rsid w:val="001D5E66"/>
    <w:rsid w:val="001D6396"/>
    <w:rsid w:val="001D7782"/>
    <w:rsid w:val="001D7E9C"/>
    <w:rsid w:val="001E02D5"/>
    <w:rsid w:val="001E1C82"/>
    <w:rsid w:val="001E2245"/>
    <w:rsid w:val="001E26CD"/>
    <w:rsid w:val="001E40FA"/>
    <w:rsid w:val="001E467D"/>
    <w:rsid w:val="001E5EF4"/>
    <w:rsid w:val="001E6B60"/>
    <w:rsid w:val="001E6BD0"/>
    <w:rsid w:val="001E6DB3"/>
    <w:rsid w:val="001E6DEC"/>
    <w:rsid w:val="001E73A6"/>
    <w:rsid w:val="001E765C"/>
    <w:rsid w:val="001E79B5"/>
    <w:rsid w:val="001F00A2"/>
    <w:rsid w:val="001F07D7"/>
    <w:rsid w:val="001F11FD"/>
    <w:rsid w:val="001F188B"/>
    <w:rsid w:val="001F2345"/>
    <w:rsid w:val="001F28F6"/>
    <w:rsid w:val="001F2A75"/>
    <w:rsid w:val="001F319B"/>
    <w:rsid w:val="001F3E38"/>
    <w:rsid w:val="001F52FB"/>
    <w:rsid w:val="001F5964"/>
    <w:rsid w:val="001F65E8"/>
    <w:rsid w:val="001F67FF"/>
    <w:rsid w:val="001F73B0"/>
    <w:rsid w:val="001F7555"/>
    <w:rsid w:val="001F767F"/>
    <w:rsid w:val="002005CC"/>
    <w:rsid w:val="00200C8E"/>
    <w:rsid w:val="00200CBD"/>
    <w:rsid w:val="00201581"/>
    <w:rsid w:val="0020160D"/>
    <w:rsid w:val="002017C8"/>
    <w:rsid w:val="0020367A"/>
    <w:rsid w:val="002043FA"/>
    <w:rsid w:val="00204B21"/>
    <w:rsid w:val="00204E96"/>
    <w:rsid w:val="00205818"/>
    <w:rsid w:val="00206B84"/>
    <w:rsid w:val="00210D26"/>
    <w:rsid w:val="00211249"/>
    <w:rsid w:val="002115C7"/>
    <w:rsid w:val="00211642"/>
    <w:rsid w:val="00211B7C"/>
    <w:rsid w:val="00211BAC"/>
    <w:rsid w:val="00212571"/>
    <w:rsid w:val="00212D98"/>
    <w:rsid w:val="0021312B"/>
    <w:rsid w:val="00213292"/>
    <w:rsid w:val="002146BF"/>
    <w:rsid w:val="00215674"/>
    <w:rsid w:val="00215B47"/>
    <w:rsid w:val="00215E28"/>
    <w:rsid w:val="00216FF6"/>
    <w:rsid w:val="00221703"/>
    <w:rsid w:val="002226A1"/>
    <w:rsid w:val="002226BC"/>
    <w:rsid w:val="0022294E"/>
    <w:rsid w:val="00222AA4"/>
    <w:rsid w:val="00223438"/>
    <w:rsid w:val="0022365F"/>
    <w:rsid w:val="0022397E"/>
    <w:rsid w:val="00224AA4"/>
    <w:rsid w:val="00225617"/>
    <w:rsid w:val="002306DF"/>
    <w:rsid w:val="002313F1"/>
    <w:rsid w:val="00231670"/>
    <w:rsid w:val="00231E8A"/>
    <w:rsid w:val="00233362"/>
    <w:rsid w:val="00234321"/>
    <w:rsid w:val="002346C7"/>
    <w:rsid w:val="00234BEC"/>
    <w:rsid w:val="0023587F"/>
    <w:rsid w:val="00236933"/>
    <w:rsid w:val="00237812"/>
    <w:rsid w:val="00240081"/>
    <w:rsid w:val="00241086"/>
    <w:rsid w:val="00241D66"/>
    <w:rsid w:val="002420F7"/>
    <w:rsid w:val="00242181"/>
    <w:rsid w:val="002422A5"/>
    <w:rsid w:val="002423E1"/>
    <w:rsid w:val="002427E5"/>
    <w:rsid w:val="00242A7D"/>
    <w:rsid w:val="00243306"/>
    <w:rsid w:val="0024390A"/>
    <w:rsid w:val="002449C1"/>
    <w:rsid w:val="002456C8"/>
    <w:rsid w:val="00245BA2"/>
    <w:rsid w:val="00245D88"/>
    <w:rsid w:val="00246108"/>
    <w:rsid w:val="00246A11"/>
    <w:rsid w:val="00247C5A"/>
    <w:rsid w:val="00250D86"/>
    <w:rsid w:val="00251A9A"/>
    <w:rsid w:val="00251BD8"/>
    <w:rsid w:val="00252B6C"/>
    <w:rsid w:val="00253647"/>
    <w:rsid w:val="00253CD6"/>
    <w:rsid w:val="002541C3"/>
    <w:rsid w:val="0025451C"/>
    <w:rsid w:val="002557CA"/>
    <w:rsid w:val="00256B85"/>
    <w:rsid w:val="0025700A"/>
    <w:rsid w:val="002578AB"/>
    <w:rsid w:val="00257986"/>
    <w:rsid w:val="0026031C"/>
    <w:rsid w:val="00260EA5"/>
    <w:rsid w:val="00261934"/>
    <w:rsid w:val="00261F92"/>
    <w:rsid w:val="00261FD6"/>
    <w:rsid w:val="00262243"/>
    <w:rsid w:val="00262E17"/>
    <w:rsid w:val="002638F0"/>
    <w:rsid w:val="00263B03"/>
    <w:rsid w:val="0026401C"/>
    <w:rsid w:val="002648BD"/>
    <w:rsid w:val="0026738B"/>
    <w:rsid w:val="002676ED"/>
    <w:rsid w:val="00267976"/>
    <w:rsid w:val="0027016D"/>
    <w:rsid w:val="002702DD"/>
    <w:rsid w:val="00270E94"/>
    <w:rsid w:val="00272778"/>
    <w:rsid w:val="002729E5"/>
    <w:rsid w:val="00272F58"/>
    <w:rsid w:val="00273051"/>
    <w:rsid w:val="002735EA"/>
    <w:rsid w:val="00273D87"/>
    <w:rsid w:val="0027526C"/>
    <w:rsid w:val="0027534A"/>
    <w:rsid w:val="00276216"/>
    <w:rsid w:val="0027625A"/>
    <w:rsid w:val="00276379"/>
    <w:rsid w:val="00276564"/>
    <w:rsid w:val="0027694D"/>
    <w:rsid w:val="00276E3E"/>
    <w:rsid w:val="00277163"/>
    <w:rsid w:val="00277517"/>
    <w:rsid w:val="00277800"/>
    <w:rsid w:val="00277C5B"/>
    <w:rsid w:val="00277EAE"/>
    <w:rsid w:val="00280524"/>
    <w:rsid w:val="00282EB8"/>
    <w:rsid w:val="00286810"/>
    <w:rsid w:val="0028730B"/>
    <w:rsid w:val="0028787B"/>
    <w:rsid w:val="00287F71"/>
    <w:rsid w:val="0029088B"/>
    <w:rsid w:val="00290CAB"/>
    <w:rsid w:val="00290F96"/>
    <w:rsid w:val="00291444"/>
    <w:rsid w:val="00291C91"/>
    <w:rsid w:val="00293641"/>
    <w:rsid w:val="00294689"/>
    <w:rsid w:val="002948AA"/>
    <w:rsid w:val="00295EFE"/>
    <w:rsid w:val="002960CE"/>
    <w:rsid w:val="00296349"/>
    <w:rsid w:val="00297A20"/>
    <w:rsid w:val="00297E9A"/>
    <w:rsid w:val="002A00E1"/>
    <w:rsid w:val="002A0297"/>
    <w:rsid w:val="002A09BB"/>
    <w:rsid w:val="002A1287"/>
    <w:rsid w:val="002A2871"/>
    <w:rsid w:val="002A49B4"/>
    <w:rsid w:val="002A4B30"/>
    <w:rsid w:val="002A63BC"/>
    <w:rsid w:val="002A7197"/>
    <w:rsid w:val="002A7A53"/>
    <w:rsid w:val="002A7F6F"/>
    <w:rsid w:val="002B05ED"/>
    <w:rsid w:val="002B107C"/>
    <w:rsid w:val="002B167B"/>
    <w:rsid w:val="002B22A5"/>
    <w:rsid w:val="002B38F2"/>
    <w:rsid w:val="002B3B90"/>
    <w:rsid w:val="002B62B1"/>
    <w:rsid w:val="002B6A61"/>
    <w:rsid w:val="002B6C26"/>
    <w:rsid w:val="002B6E49"/>
    <w:rsid w:val="002B6F8B"/>
    <w:rsid w:val="002B794F"/>
    <w:rsid w:val="002C110C"/>
    <w:rsid w:val="002C164C"/>
    <w:rsid w:val="002C1E02"/>
    <w:rsid w:val="002C2AEC"/>
    <w:rsid w:val="002C37F2"/>
    <w:rsid w:val="002C4F8E"/>
    <w:rsid w:val="002C5C0B"/>
    <w:rsid w:val="002C6B05"/>
    <w:rsid w:val="002C6F0F"/>
    <w:rsid w:val="002C73AC"/>
    <w:rsid w:val="002C7BB9"/>
    <w:rsid w:val="002C7C57"/>
    <w:rsid w:val="002D1C70"/>
    <w:rsid w:val="002D1EDB"/>
    <w:rsid w:val="002D4284"/>
    <w:rsid w:val="002D5A44"/>
    <w:rsid w:val="002D5E9E"/>
    <w:rsid w:val="002D5F5D"/>
    <w:rsid w:val="002D6170"/>
    <w:rsid w:val="002D7A2B"/>
    <w:rsid w:val="002E02CC"/>
    <w:rsid w:val="002E117B"/>
    <w:rsid w:val="002E1316"/>
    <w:rsid w:val="002E2969"/>
    <w:rsid w:val="002E394B"/>
    <w:rsid w:val="002E46B5"/>
    <w:rsid w:val="002E47FE"/>
    <w:rsid w:val="002E4B7A"/>
    <w:rsid w:val="002E5739"/>
    <w:rsid w:val="002E5FB3"/>
    <w:rsid w:val="002E6437"/>
    <w:rsid w:val="002E6A7F"/>
    <w:rsid w:val="002E6ADF"/>
    <w:rsid w:val="002E6E01"/>
    <w:rsid w:val="002E7364"/>
    <w:rsid w:val="002E7AEC"/>
    <w:rsid w:val="002F07C1"/>
    <w:rsid w:val="002F0E22"/>
    <w:rsid w:val="002F0E60"/>
    <w:rsid w:val="002F1110"/>
    <w:rsid w:val="002F1B7B"/>
    <w:rsid w:val="002F1D5B"/>
    <w:rsid w:val="002F1FBA"/>
    <w:rsid w:val="002F28CF"/>
    <w:rsid w:val="002F37FE"/>
    <w:rsid w:val="002F44C0"/>
    <w:rsid w:val="002F5A4C"/>
    <w:rsid w:val="002F6BD3"/>
    <w:rsid w:val="0030062D"/>
    <w:rsid w:val="00300667"/>
    <w:rsid w:val="00300A58"/>
    <w:rsid w:val="003016DE"/>
    <w:rsid w:val="00301D66"/>
    <w:rsid w:val="00302141"/>
    <w:rsid w:val="00302412"/>
    <w:rsid w:val="00303C96"/>
    <w:rsid w:val="00304292"/>
    <w:rsid w:val="003059B4"/>
    <w:rsid w:val="00305B21"/>
    <w:rsid w:val="00305E0E"/>
    <w:rsid w:val="00307110"/>
    <w:rsid w:val="00310006"/>
    <w:rsid w:val="00310F32"/>
    <w:rsid w:val="00311076"/>
    <w:rsid w:val="003120A2"/>
    <w:rsid w:val="003127A8"/>
    <w:rsid w:val="00312FF2"/>
    <w:rsid w:val="003132E6"/>
    <w:rsid w:val="003166D0"/>
    <w:rsid w:val="00322D15"/>
    <w:rsid w:val="00322FBE"/>
    <w:rsid w:val="00322FE9"/>
    <w:rsid w:val="00323A8F"/>
    <w:rsid w:val="0032601E"/>
    <w:rsid w:val="00330531"/>
    <w:rsid w:val="00330CD0"/>
    <w:rsid w:val="00332881"/>
    <w:rsid w:val="00333339"/>
    <w:rsid w:val="003334F4"/>
    <w:rsid w:val="00333915"/>
    <w:rsid w:val="0033518D"/>
    <w:rsid w:val="0033615B"/>
    <w:rsid w:val="00337809"/>
    <w:rsid w:val="0034040E"/>
    <w:rsid w:val="00341462"/>
    <w:rsid w:val="00342B28"/>
    <w:rsid w:val="00343406"/>
    <w:rsid w:val="00343CCC"/>
    <w:rsid w:val="0034459D"/>
    <w:rsid w:val="00344E42"/>
    <w:rsid w:val="00345069"/>
    <w:rsid w:val="00345BE2"/>
    <w:rsid w:val="00345E8B"/>
    <w:rsid w:val="003462E0"/>
    <w:rsid w:val="0034704E"/>
    <w:rsid w:val="00347326"/>
    <w:rsid w:val="00347BE5"/>
    <w:rsid w:val="00350662"/>
    <w:rsid w:val="00350AAC"/>
    <w:rsid w:val="00353581"/>
    <w:rsid w:val="0035388D"/>
    <w:rsid w:val="00353F5B"/>
    <w:rsid w:val="003540B4"/>
    <w:rsid w:val="00357F43"/>
    <w:rsid w:val="00360AC7"/>
    <w:rsid w:val="00361092"/>
    <w:rsid w:val="003611DC"/>
    <w:rsid w:val="003615D5"/>
    <w:rsid w:val="00362D56"/>
    <w:rsid w:val="00362FF4"/>
    <w:rsid w:val="003636EC"/>
    <w:rsid w:val="00363F4C"/>
    <w:rsid w:val="00364D8E"/>
    <w:rsid w:val="00366991"/>
    <w:rsid w:val="003701BB"/>
    <w:rsid w:val="003704C1"/>
    <w:rsid w:val="003711A5"/>
    <w:rsid w:val="00372401"/>
    <w:rsid w:val="00372525"/>
    <w:rsid w:val="0037267C"/>
    <w:rsid w:val="003729C9"/>
    <w:rsid w:val="00373BAB"/>
    <w:rsid w:val="00373CA8"/>
    <w:rsid w:val="003742BD"/>
    <w:rsid w:val="003745F6"/>
    <w:rsid w:val="00375B4C"/>
    <w:rsid w:val="0037657E"/>
    <w:rsid w:val="003772ED"/>
    <w:rsid w:val="00377749"/>
    <w:rsid w:val="0037780D"/>
    <w:rsid w:val="00380E53"/>
    <w:rsid w:val="003811C9"/>
    <w:rsid w:val="00381342"/>
    <w:rsid w:val="003814CE"/>
    <w:rsid w:val="0038178F"/>
    <w:rsid w:val="00382441"/>
    <w:rsid w:val="00382B30"/>
    <w:rsid w:val="003833B7"/>
    <w:rsid w:val="00383452"/>
    <w:rsid w:val="00383764"/>
    <w:rsid w:val="003855EF"/>
    <w:rsid w:val="00385646"/>
    <w:rsid w:val="00385796"/>
    <w:rsid w:val="00386672"/>
    <w:rsid w:val="00386987"/>
    <w:rsid w:val="0039074E"/>
    <w:rsid w:val="0039077B"/>
    <w:rsid w:val="00391BA5"/>
    <w:rsid w:val="00391C97"/>
    <w:rsid w:val="00392372"/>
    <w:rsid w:val="003940B9"/>
    <w:rsid w:val="00394D05"/>
    <w:rsid w:val="00394E1B"/>
    <w:rsid w:val="00396203"/>
    <w:rsid w:val="003966A7"/>
    <w:rsid w:val="00396AAC"/>
    <w:rsid w:val="003A1540"/>
    <w:rsid w:val="003A249A"/>
    <w:rsid w:val="003A2BFD"/>
    <w:rsid w:val="003A4E73"/>
    <w:rsid w:val="003A59D7"/>
    <w:rsid w:val="003A5C11"/>
    <w:rsid w:val="003A6578"/>
    <w:rsid w:val="003A793A"/>
    <w:rsid w:val="003A7FFC"/>
    <w:rsid w:val="003B01CF"/>
    <w:rsid w:val="003B159C"/>
    <w:rsid w:val="003B1B80"/>
    <w:rsid w:val="003B24C6"/>
    <w:rsid w:val="003B3D85"/>
    <w:rsid w:val="003B4D5B"/>
    <w:rsid w:val="003B5089"/>
    <w:rsid w:val="003B5689"/>
    <w:rsid w:val="003B62D2"/>
    <w:rsid w:val="003B65D5"/>
    <w:rsid w:val="003B65F5"/>
    <w:rsid w:val="003B699F"/>
    <w:rsid w:val="003B6F92"/>
    <w:rsid w:val="003B7E93"/>
    <w:rsid w:val="003C00F1"/>
    <w:rsid w:val="003C06EC"/>
    <w:rsid w:val="003C0936"/>
    <w:rsid w:val="003C12C5"/>
    <w:rsid w:val="003C133B"/>
    <w:rsid w:val="003C2261"/>
    <w:rsid w:val="003C2808"/>
    <w:rsid w:val="003C2F71"/>
    <w:rsid w:val="003C3469"/>
    <w:rsid w:val="003C37F3"/>
    <w:rsid w:val="003C3D19"/>
    <w:rsid w:val="003C41EA"/>
    <w:rsid w:val="003C5A8B"/>
    <w:rsid w:val="003C6443"/>
    <w:rsid w:val="003C6821"/>
    <w:rsid w:val="003C6F90"/>
    <w:rsid w:val="003C7A88"/>
    <w:rsid w:val="003D037D"/>
    <w:rsid w:val="003D0BD7"/>
    <w:rsid w:val="003D151B"/>
    <w:rsid w:val="003D152F"/>
    <w:rsid w:val="003D1819"/>
    <w:rsid w:val="003D2410"/>
    <w:rsid w:val="003D46FB"/>
    <w:rsid w:val="003D4E1C"/>
    <w:rsid w:val="003D56A3"/>
    <w:rsid w:val="003D6F6B"/>
    <w:rsid w:val="003E0339"/>
    <w:rsid w:val="003E06B4"/>
    <w:rsid w:val="003E0836"/>
    <w:rsid w:val="003E219B"/>
    <w:rsid w:val="003E3163"/>
    <w:rsid w:val="003E3F24"/>
    <w:rsid w:val="003E53F6"/>
    <w:rsid w:val="003E5764"/>
    <w:rsid w:val="003E5B76"/>
    <w:rsid w:val="003E716A"/>
    <w:rsid w:val="003E7234"/>
    <w:rsid w:val="003E7809"/>
    <w:rsid w:val="003F0A1C"/>
    <w:rsid w:val="003F11EC"/>
    <w:rsid w:val="003F16E0"/>
    <w:rsid w:val="003F3573"/>
    <w:rsid w:val="003F4040"/>
    <w:rsid w:val="003F4052"/>
    <w:rsid w:val="003F55FF"/>
    <w:rsid w:val="003F78A2"/>
    <w:rsid w:val="004005C4"/>
    <w:rsid w:val="00400E56"/>
    <w:rsid w:val="004019CE"/>
    <w:rsid w:val="0040312B"/>
    <w:rsid w:val="00403925"/>
    <w:rsid w:val="00404525"/>
    <w:rsid w:val="00405649"/>
    <w:rsid w:val="00406BA4"/>
    <w:rsid w:val="0040763F"/>
    <w:rsid w:val="00410648"/>
    <w:rsid w:val="004114A9"/>
    <w:rsid w:val="00411BB0"/>
    <w:rsid w:val="00411DA6"/>
    <w:rsid w:val="004125A3"/>
    <w:rsid w:val="00412C92"/>
    <w:rsid w:val="00412E7D"/>
    <w:rsid w:val="00413DDE"/>
    <w:rsid w:val="00413FF2"/>
    <w:rsid w:val="004154E5"/>
    <w:rsid w:val="00416DDE"/>
    <w:rsid w:val="00417110"/>
    <w:rsid w:val="004210F4"/>
    <w:rsid w:val="00422104"/>
    <w:rsid w:val="00422F96"/>
    <w:rsid w:val="00423F1E"/>
    <w:rsid w:val="00424417"/>
    <w:rsid w:val="00425D08"/>
    <w:rsid w:val="00427CA4"/>
    <w:rsid w:val="0043102F"/>
    <w:rsid w:val="00431617"/>
    <w:rsid w:val="004337DA"/>
    <w:rsid w:val="00433B3D"/>
    <w:rsid w:val="00434986"/>
    <w:rsid w:val="00435B68"/>
    <w:rsid w:val="00436C9F"/>
    <w:rsid w:val="00437037"/>
    <w:rsid w:val="0044056C"/>
    <w:rsid w:val="00440CB1"/>
    <w:rsid w:val="004422A0"/>
    <w:rsid w:val="00442A4E"/>
    <w:rsid w:val="0044302F"/>
    <w:rsid w:val="00443890"/>
    <w:rsid w:val="00444F17"/>
    <w:rsid w:val="00445210"/>
    <w:rsid w:val="00446C5D"/>
    <w:rsid w:val="0045198F"/>
    <w:rsid w:val="00451DC2"/>
    <w:rsid w:val="004521CB"/>
    <w:rsid w:val="0045288B"/>
    <w:rsid w:val="00452B26"/>
    <w:rsid w:val="00453012"/>
    <w:rsid w:val="00453750"/>
    <w:rsid w:val="004540B5"/>
    <w:rsid w:val="004546B8"/>
    <w:rsid w:val="004552EC"/>
    <w:rsid w:val="00455BAD"/>
    <w:rsid w:val="00455C81"/>
    <w:rsid w:val="00456ED0"/>
    <w:rsid w:val="0046077E"/>
    <w:rsid w:val="00461516"/>
    <w:rsid w:val="00461CA1"/>
    <w:rsid w:val="0046301C"/>
    <w:rsid w:val="00463CE7"/>
    <w:rsid w:val="00464605"/>
    <w:rsid w:val="00464746"/>
    <w:rsid w:val="00465061"/>
    <w:rsid w:val="00465B02"/>
    <w:rsid w:val="00465F4D"/>
    <w:rsid w:val="004660FA"/>
    <w:rsid w:val="00470AC0"/>
    <w:rsid w:val="00471F2A"/>
    <w:rsid w:val="00472048"/>
    <w:rsid w:val="00472BBA"/>
    <w:rsid w:val="00473508"/>
    <w:rsid w:val="00474290"/>
    <w:rsid w:val="00474330"/>
    <w:rsid w:val="00474666"/>
    <w:rsid w:val="004747A2"/>
    <w:rsid w:val="00474F76"/>
    <w:rsid w:val="00475B9F"/>
    <w:rsid w:val="00475DB2"/>
    <w:rsid w:val="004760E4"/>
    <w:rsid w:val="004764E2"/>
    <w:rsid w:val="00480409"/>
    <w:rsid w:val="004815BF"/>
    <w:rsid w:val="004817C5"/>
    <w:rsid w:val="004818D9"/>
    <w:rsid w:val="0048206F"/>
    <w:rsid w:val="00482CB8"/>
    <w:rsid w:val="00483F5E"/>
    <w:rsid w:val="004847DF"/>
    <w:rsid w:val="00484919"/>
    <w:rsid w:val="00485045"/>
    <w:rsid w:val="00486B18"/>
    <w:rsid w:val="004871D7"/>
    <w:rsid w:val="004873CF"/>
    <w:rsid w:val="0049012F"/>
    <w:rsid w:val="00491052"/>
    <w:rsid w:val="004910D7"/>
    <w:rsid w:val="0049350B"/>
    <w:rsid w:val="004938B9"/>
    <w:rsid w:val="00495575"/>
    <w:rsid w:val="00495783"/>
    <w:rsid w:val="0049645E"/>
    <w:rsid w:val="00497AAC"/>
    <w:rsid w:val="004A0186"/>
    <w:rsid w:val="004A04DC"/>
    <w:rsid w:val="004A1357"/>
    <w:rsid w:val="004A14AB"/>
    <w:rsid w:val="004A2006"/>
    <w:rsid w:val="004A2534"/>
    <w:rsid w:val="004A319B"/>
    <w:rsid w:val="004A40D2"/>
    <w:rsid w:val="004A432C"/>
    <w:rsid w:val="004A5F0E"/>
    <w:rsid w:val="004A69D6"/>
    <w:rsid w:val="004A783A"/>
    <w:rsid w:val="004B080D"/>
    <w:rsid w:val="004B0DA0"/>
    <w:rsid w:val="004B2F50"/>
    <w:rsid w:val="004B3261"/>
    <w:rsid w:val="004B3D5E"/>
    <w:rsid w:val="004B406E"/>
    <w:rsid w:val="004B40B7"/>
    <w:rsid w:val="004B470E"/>
    <w:rsid w:val="004B52A4"/>
    <w:rsid w:val="004B5ADE"/>
    <w:rsid w:val="004B5E5D"/>
    <w:rsid w:val="004B6B26"/>
    <w:rsid w:val="004B711E"/>
    <w:rsid w:val="004B7BF1"/>
    <w:rsid w:val="004C1938"/>
    <w:rsid w:val="004C198D"/>
    <w:rsid w:val="004C1F69"/>
    <w:rsid w:val="004C2423"/>
    <w:rsid w:val="004C2696"/>
    <w:rsid w:val="004C3252"/>
    <w:rsid w:val="004C3A18"/>
    <w:rsid w:val="004C46BC"/>
    <w:rsid w:val="004C4708"/>
    <w:rsid w:val="004C609F"/>
    <w:rsid w:val="004C7363"/>
    <w:rsid w:val="004C79E8"/>
    <w:rsid w:val="004D0199"/>
    <w:rsid w:val="004D02A4"/>
    <w:rsid w:val="004D0CF0"/>
    <w:rsid w:val="004D1F3D"/>
    <w:rsid w:val="004D2350"/>
    <w:rsid w:val="004D2A42"/>
    <w:rsid w:val="004D4744"/>
    <w:rsid w:val="004D5953"/>
    <w:rsid w:val="004D618E"/>
    <w:rsid w:val="004D6C08"/>
    <w:rsid w:val="004D752A"/>
    <w:rsid w:val="004D779C"/>
    <w:rsid w:val="004E025F"/>
    <w:rsid w:val="004E043A"/>
    <w:rsid w:val="004E14C8"/>
    <w:rsid w:val="004E1D1F"/>
    <w:rsid w:val="004E2AE5"/>
    <w:rsid w:val="004E30D7"/>
    <w:rsid w:val="004E40AF"/>
    <w:rsid w:val="004E43D5"/>
    <w:rsid w:val="004E78A2"/>
    <w:rsid w:val="004E7ACA"/>
    <w:rsid w:val="004E7FC6"/>
    <w:rsid w:val="004F22BB"/>
    <w:rsid w:val="004F2B56"/>
    <w:rsid w:val="004F3B7B"/>
    <w:rsid w:val="004F3E2B"/>
    <w:rsid w:val="004F3ECF"/>
    <w:rsid w:val="004F437C"/>
    <w:rsid w:val="004F48F3"/>
    <w:rsid w:val="004F5069"/>
    <w:rsid w:val="004F6D1A"/>
    <w:rsid w:val="004F75B3"/>
    <w:rsid w:val="005001D5"/>
    <w:rsid w:val="00501A8F"/>
    <w:rsid w:val="00502565"/>
    <w:rsid w:val="00502E3D"/>
    <w:rsid w:val="005059FF"/>
    <w:rsid w:val="00505AFC"/>
    <w:rsid w:val="005063C9"/>
    <w:rsid w:val="00510FF5"/>
    <w:rsid w:val="00511996"/>
    <w:rsid w:val="00511BF5"/>
    <w:rsid w:val="00511E7F"/>
    <w:rsid w:val="00512478"/>
    <w:rsid w:val="0051522A"/>
    <w:rsid w:val="005163AC"/>
    <w:rsid w:val="005179DA"/>
    <w:rsid w:val="005210FA"/>
    <w:rsid w:val="00521F90"/>
    <w:rsid w:val="00522127"/>
    <w:rsid w:val="00522248"/>
    <w:rsid w:val="005252C6"/>
    <w:rsid w:val="0052547B"/>
    <w:rsid w:val="00525F83"/>
    <w:rsid w:val="0052677C"/>
    <w:rsid w:val="005272AD"/>
    <w:rsid w:val="00527A1F"/>
    <w:rsid w:val="00527D51"/>
    <w:rsid w:val="00527EE9"/>
    <w:rsid w:val="00527F84"/>
    <w:rsid w:val="00530A41"/>
    <w:rsid w:val="00530D80"/>
    <w:rsid w:val="00532054"/>
    <w:rsid w:val="005323B3"/>
    <w:rsid w:val="00533BF2"/>
    <w:rsid w:val="00534AC4"/>
    <w:rsid w:val="00535C1D"/>
    <w:rsid w:val="005361F3"/>
    <w:rsid w:val="00537C56"/>
    <w:rsid w:val="00537E9B"/>
    <w:rsid w:val="005402AC"/>
    <w:rsid w:val="00540F11"/>
    <w:rsid w:val="00541482"/>
    <w:rsid w:val="00541FD2"/>
    <w:rsid w:val="00543982"/>
    <w:rsid w:val="0054414E"/>
    <w:rsid w:val="005448E9"/>
    <w:rsid w:val="005462A6"/>
    <w:rsid w:val="0054630F"/>
    <w:rsid w:val="005500A3"/>
    <w:rsid w:val="005502D0"/>
    <w:rsid w:val="0055053D"/>
    <w:rsid w:val="00551E4D"/>
    <w:rsid w:val="005523D4"/>
    <w:rsid w:val="00553E80"/>
    <w:rsid w:val="0055717A"/>
    <w:rsid w:val="00557543"/>
    <w:rsid w:val="0055775D"/>
    <w:rsid w:val="00557DA3"/>
    <w:rsid w:val="00560716"/>
    <w:rsid w:val="00560811"/>
    <w:rsid w:val="00561C65"/>
    <w:rsid w:val="00561D65"/>
    <w:rsid w:val="00562950"/>
    <w:rsid w:val="00562EE4"/>
    <w:rsid w:val="00562FB4"/>
    <w:rsid w:val="0056400E"/>
    <w:rsid w:val="005640B6"/>
    <w:rsid w:val="0056559E"/>
    <w:rsid w:val="005664DB"/>
    <w:rsid w:val="005671D1"/>
    <w:rsid w:val="00567D75"/>
    <w:rsid w:val="005705D2"/>
    <w:rsid w:val="00570968"/>
    <w:rsid w:val="00571056"/>
    <w:rsid w:val="00571211"/>
    <w:rsid w:val="0057180C"/>
    <w:rsid w:val="005719F7"/>
    <w:rsid w:val="00571AEE"/>
    <w:rsid w:val="005722FB"/>
    <w:rsid w:val="005727EC"/>
    <w:rsid w:val="005735DD"/>
    <w:rsid w:val="00573B20"/>
    <w:rsid w:val="00575222"/>
    <w:rsid w:val="00575CD6"/>
    <w:rsid w:val="00577672"/>
    <w:rsid w:val="005777E7"/>
    <w:rsid w:val="00580CCA"/>
    <w:rsid w:val="00580DD6"/>
    <w:rsid w:val="005813DA"/>
    <w:rsid w:val="005819A2"/>
    <w:rsid w:val="00581B34"/>
    <w:rsid w:val="00582333"/>
    <w:rsid w:val="005826B7"/>
    <w:rsid w:val="0058294B"/>
    <w:rsid w:val="00584607"/>
    <w:rsid w:val="00586994"/>
    <w:rsid w:val="00586A2B"/>
    <w:rsid w:val="00587130"/>
    <w:rsid w:val="00587F36"/>
    <w:rsid w:val="00590968"/>
    <w:rsid w:val="0059115B"/>
    <w:rsid w:val="00592445"/>
    <w:rsid w:val="005928E3"/>
    <w:rsid w:val="005931AE"/>
    <w:rsid w:val="005934C7"/>
    <w:rsid w:val="005938BA"/>
    <w:rsid w:val="00594F4B"/>
    <w:rsid w:val="00594FF3"/>
    <w:rsid w:val="005952C8"/>
    <w:rsid w:val="00595E31"/>
    <w:rsid w:val="00596CB0"/>
    <w:rsid w:val="00597BD7"/>
    <w:rsid w:val="005A20F6"/>
    <w:rsid w:val="005A2602"/>
    <w:rsid w:val="005A2BCC"/>
    <w:rsid w:val="005A55F2"/>
    <w:rsid w:val="005A5AC1"/>
    <w:rsid w:val="005A5B8B"/>
    <w:rsid w:val="005A6009"/>
    <w:rsid w:val="005A67CC"/>
    <w:rsid w:val="005B034C"/>
    <w:rsid w:val="005B078F"/>
    <w:rsid w:val="005B0EDC"/>
    <w:rsid w:val="005B154F"/>
    <w:rsid w:val="005B160D"/>
    <w:rsid w:val="005B174D"/>
    <w:rsid w:val="005B46D7"/>
    <w:rsid w:val="005B6C17"/>
    <w:rsid w:val="005B7EA1"/>
    <w:rsid w:val="005C030F"/>
    <w:rsid w:val="005C275D"/>
    <w:rsid w:val="005C27E4"/>
    <w:rsid w:val="005C359F"/>
    <w:rsid w:val="005C3A67"/>
    <w:rsid w:val="005C449F"/>
    <w:rsid w:val="005C50BD"/>
    <w:rsid w:val="005C5699"/>
    <w:rsid w:val="005C6B02"/>
    <w:rsid w:val="005C6E71"/>
    <w:rsid w:val="005D01CA"/>
    <w:rsid w:val="005D082F"/>
    <w:rsid w:val="005D1DA8"/>
    <w:rsid w:val="005D1EF6"/>
    <w:rsid w:val="005D22BE"/>
    <w:rsid w:val="005D23E6"/>
    <w:rsid w:val="005D2781"/>
    <w:rsid w:val="005D2BA7"/>
    <w:rsid w:val="005D4972"/>
    <w:rsid w:val="005D4A80"/>
    <w:rsid w:val="005D4A8B"/>
    <w:rsid w:val="005D4C2E"/>
    <w:rsid w:val="005D5007"/>
    <w:rsid w:val="005D5693"/>
    <w:rsid w:val="005D5A7B"/>
    <w:rsid w:val="005D6648"/>
    <w:rsid w:val="005D7616"/>
    <w:rsid w:val="005D7954"/>
    <w:rsid w:val="005E0292"/>
    <w:rsid w:val="005E155A"/>
    <w:rsid w:val="005E3153"/>
    <w:rsid w:val="005E43B0"/>
    <w:rsid w:val="005E5209"/>
    <w:rsid w:val="005E5430"/>
    <w:rsid w:val="005E6CC8"/>
    <w:rsid w:val="005E7BEE"/>
    <w:rsid w:val="005E7C67"/>
    <w:rsid w:val="005E7C86"/>
    <w:rsid w:val="005F092B"/>
    <w:rsid w:val="005F0D0F"/>
    <w:rsid w:val="005F1A96"/>
    <w:rsid w:val="005F2542"/>
    <w:rsid w:val="005F313A"/>
    <w:rsid w:val="005F58D8"/>
    <w:rsid w:val="005F7105"/>
    <w:rsid w:val="005F7969"/>
    <w:rsid w:val="005F7997"/>
    <w:rsid w:val="005F7BC5"/>
    <w:rsid w:val="00600E77"/>
    <w:rsid w:val="00601D45"/>
    <w:rsid w:val="006021D1"/>
    <w:rsid w:val="00602628"/>
    <w:rsid w:val="006030C5"/>
    <w:rsid w:val="00604200"/>
    <w:rsid w:val="00605078"/>
    <w:rsid w:val="00605D5F"/>
    <w:rsid w:val="00606392"/>
    <w:rsid w:val="006075B4"/>
    <w:rsid w:val="00607721"/>
    <w:rsid w:val="006104F6"/>
    <w:rsid w:val="00612E25"/>
    <w:rsid w:val="00613F21"/>
    <w:rsid w:val="00613F3F"/>
    <w:rsid w:val="00615AC2"/>
    <w:rsid w:val="006160C3"/>
    <w:rsid w:val="0061689C"/>
    <w:rsid w:val="006178D4"/>
    <w:rsid w:val="00617B80"/>
    <w:rsid w:val="00617C93"/>
    <w:rsid w:val="00617CAD"/>
    <w:rsid w:val="00617E36"/>
    <w:rsid w:val="0062056D"/>
    <w:rsid w:val="00621096"/>
    <w:rsid w:val="006221C9"/>
    <w:rsid w:val="00623768"/>
    <w:rsid w:val="006237B4"/>
    <w:rsid w:val="00623D6A"/>
    <w:rsid w:val="00625310"/>
    <w:rsid w:val="00627C28"/>
    <w:rsid w:val="00630033"/>
    <w:rsid w:val="00630CD2"/>
    <w:rsid w:val="006316D0"/>
    <w:rsid w:val="006324CF"/>
    <w:rsid w:val="00632755"/>
    <w:rsid w:val="0063333C"/>
    <w:rsid w:val="0063781A"/>
    <w:rsid w:val="00637E1D"/>
    <w:rsid w:val="00640899"/>
    <w:rsid w:val="00640E2A"/>
    <w:rsid w:val="00641A63"/>
    <w:rsid w:val="006432D1"/>
    <w:rsid w:val="0064331A"/>
    <w:rsid w:val="0064341E"/>
    <w:rsid w:val="00643FE3"/>
    <w:rsid w:val="006444F6"/>
    <w:rsid w:val="00644E74"/>
    <w:rsid w:val="00644E8D"/>
    <w:rsid w:val="00644FC8"/>
    <w:rsid w:val="006453C1"/>
    <w:rsid w:val="00646A01"/>
    <w:rsid w:val="00646B74"/>
    <w:rsid w:val="006471DB"/>
    <w:rsid w:val="0064777F"/>
    <w:rsid w:val="00647900"/>
    <w:rsid w:val="00650F2F"/>
    <w:rsid w:val="00653E98"/>
    <w:rsid w:val="0065439C"/>
    <w:rsid w:val="00654C16"/>
    <w:rsid w:val="00655131"/>
    <w:rsid w:val="00656269"/>
    <w:rsid w:val="0065651C"/>
    <w:rsid w:val="006566A9"/>
    <w:rsid w:val="006570B1"/>
    <w:rsid w:val="006615B9"/>
    <w:rsid w:val="0066217C"/>
    <w:rsid w:val="0066275E"/>
    <w:rsid w:val="00666C0A"/>
    <w:rsid w:val="00671BEB"/>
    <w:rsid w:val="00671C57"/>
    <w:rsid w:val="00672206"/>
    <w:rsid w:val="0067234F"/>
    <w:rsid w:val="00672565"/>
    <w:rsid w:val="0067315F"/>
    <w:rsid w:val="00673D76"/>
    <w:rsid w:val="00674449"/>
    <w:rsid w:val="00674DB6"/>
    <w:rsid w:val="00675807"/>
    <w:rsid w:val="00677A3E"/>
    <w:rsid w:val="00680590"/>
    <w:rsid w:val="00681BAF"/>
    <w:rsid w:val="00683634"/>
    <w:rsid w:val="0068372B"/>
    <w:rsid w:val="00684F84"/>
    <w:rsid w:val="006857D6"/>
    <w:rsid w:val="00686AF9"/>
    <w:rsid w:val="00686E23"/>
    <w:rsid w:val="006901D7"/>
    <w:rsid w:val="00690993"/>
    <w:rsid w:val="00693631"/>
    <w:rsid w:val="006938F8"/>
    <w:rsid w:val="0069430D"/>
    <w:rsid w:val="006A0926"/>
    <w:rsid w:val="006A2EAD"/>
    <w:rsid w:val="006A60B1"/>
    <w:rsid w:val="006A6B28"/>
    <w:rsid w:val="006A6CCD"/>
    <w:rsid w:val="006A7AEE"/>
    <w:rsid w:val="006B01C3"/>
    <w:rsid w:val="006B0BFB"/>
    <w:rsid w:val="006B161C"/>
    <w:rsid w:val="006B3473"/>
    <w:rsid w:val="006B3AD0"/>
    <w:rsid w:val="006B493C"/>
    <w:rsid w:val="006B4E89"/>
    <w:rsid w:val="006B52C1"/>
    <w:rsid w:val="006B58BC"/>
    <w:rsid w:val="006B698A"/>
    <w:rsid w:val="006B6BB9"/>
    <w:rsid w:val="006C07F1"/>
    <w:rsid w:val="006C1276"/>
    <w:rsid w:val="006C18CB"/>
    <w:rsid w:val="006C2B06"/>
    <w:rsid w:val="006C62EC"/>
    <w:rsid w:val="006C630E"/>
    <w:rsid w:val="006C639B"/>
    <w:rsid w:val="006C7293"/>
    <w:rsid w:val="006C74B7"/>
    <w:rsid w:val="006D0567"/>
    <w:rsid w:val="006D1609"/>
    <w:rsid w:val="006D1663"/>
    <w:rsid w:val="006D1D17"/>
    <w:rsid w:val="006D1D67"/>
    <w:rsid w:val="006D1D83"/>
    <w:rsid w:val="006D201D"/>
    <w:rsid w:val="006D3516"/>
    <w:rsid w:val="006D3CC0"/>
    <w:rsid w:val="006D3D8E"/>
    <w:rsid w:val="006D3F03"/>
    <w:rsid w:val="006D4777"/>
    <w:rsid w:val="006D53D7"/>
    <w:rsid w:val="006D54AD"/>
    <w:rsid w:val="006D5BBD"/>
    <w:rsid w:val="006D5E62"/>
    <w:rsid w:val="006D6E8B"/>
    <w:rsid w:val="006D729E"/>
    <w:rsid w:val="006E03B3"/>
    <w:rsid w:val="006E20EB"/>
    <w:rsid w:val="006E3284"/>
    <w:rsid w:val="006E41BA"/>
    <w:rsid w:val="006E4EF7"/>
    <w:rsid w:val="006E66FA"/>
    <w:rsid w:val="006E6A04"/>
    <w:rsid w:val="006E7B32"/>
    <w:rsid w:val="006F0BB8"/>
    <w:rsid w:val="006F1513"/>
    <w:rsid w:val="006F3F91"/>
    <w:rsid w:val="006F6AB6"/>
    <w:rsid w:val="006F6CF4"/>
    <w:rsid w:val="00700749"/>
    <w:rsid w:val="007010CE"/>
    <w:rsid w:val="00702D49"/>
    <w:rsid w:val="00702EB5"/>
    <w:rsid w:val="007044CB"/>
    <w:rsid w:val="00705910"/>
    <w:rsid w:val="0070782B"/>
    <w:rsid w:val="00711112"/>
    <w:rsid w:val="0071172A"/>
    <w:rsid w:val="00711B83"/>
    <w:rsid w:val="00711C2D"/>
    <w:rsid w:val="00713DDE"/>
    <w:rsid w:val="00714A10"/>
    <w:rsid w:val="00714EF3"/>
    <w:rsid w:val="00715A64"/>
    <w:rsid w:val="00715D2D"/>
    <w:rsid w:val="007166CC"/>
    <w:rsid w:val="00717544"/>
    <w:rsid w:val="0072004A"/>
    <w:rsid w:val="007200F1"/>
    <w:rsid w:val="0072058A"/>
    <w:rsid w:val="0072152A"/>
    <w:rsid w:val="007218ED"/>
    <w:rsid w:val="00722262"/>
    <w:rsid w:val="00722359"/>
    <w:rsid w:val="00722A38"/>
    <w:rsid w:val="00723FAB"/>
    <w:rsid w:val="00724A80"/>
    <w:rsid w:val="00724C71"/>
    <w:rsid w:val="0072504E"/>
    <w:rsid w:val="00725165"/>
    <w:rsid w:val="0072625A"/>
    <w:rsid w:val="007266E8"/>
    <w:rsid w:val="00726C45"/>
    <w:rsid w:val="00726D1E"/>
    <w:rsid w:val="00730F97"/>
    <w:rsid w:val="0073158B"/>
    <w:rsid w:val="007317AD"/>
    <w:rsid w:val="00731FA7"/>
    <w:rsid w:val="00732054"/>
    <w:rsid w:val="00732C9D"/>
    <w:rsid w:val="007333D8"/>
    <w:rsid w:val="0073496B"/>
    <w:rsid w:val="00734B72"/>
    <w:rsid w:val="007354C0"/>
    <w:rsid w:val="0073567B"/>
    <w:rsid w:val="00740568"/>
    <w:rsid w:val="00741210"/>
    <w:rsid w:val="00741342"/>
    <w:rsid w:val="007418B7"/>
    <w:rsid w:val="00741D45"/>
    <w:rsid w:val="00742B41"/>
    <w:rsid w:val="00744690"/>
    <w:rsid w:val="007446DC"/>
    <w:rsid w:val="00744DE9"/>
    <w:rsid w:val="00745924"/>
    <w:rsid w:val="007501BC"/>
    <w:rsid w:val="007507D9"/>
    <w:rsid w:val="00750D90"/>
    <w:rsid w:val="00750E9D"/>
    <w:rsid w:val="00751E4C"/>
    <w:rsid w:val="007526E7"/>
    <w:rsid w:val="00752F6F"/>
    <w:rsid w:val="007535A1"/>
    <w:rsid w:val="007538B9"/>
    <w:rsid w:val="00753A7E"/>
    <w:rsid w:val="0075456B"/>
    <w:rsid w:val="00755D78"/>
    <w:rsid w:val="00756EF6"/>
    <w:rsid w:val="00757617"/>
    <w:rsid w:val="00761DD7"/>
    <w:rsid w:val="00762669"/>
    <w:rsid w:val="00762EA2"/>
    <w:rsid w:val="007643FE"/>
    <w:rsid w:val="0076501E"/>
    <w:rsid w:val="00765848"/>
    <w:rsid w:val="00765BCA"/>
    <w:rsid w:val="00765F24"/>
    <w:rsid w:val="00766C0C"/>
    <w:rsid w:val="00767351"/>
    <w:rsid w:val="00767D40"/>
    <w:rsid w:val="00767F92"/>
    <w:rsid w:val="00770200"/>
    <w:rsid w:val="00770CEC"/>
    <w:rsid w:val="00770D92"/>
    <w:rsid w:val="007719AE"/>
    <w:rsid w:val="0077234C"/>
    <w:rsid w:val="007725AC"/>
    <w:rsid w:val="007728AE"/>
    <w:rsid w:val="007736AC"/>
    <w:rsid w:val="00773937"/>
    <w:rsid w:val="00774DFF"/>
    <w:rsid w:val="00777C43"/>
    <w:rsid w:val="007816BD"/>
    <w:rsid w:val="00781799"/>
    <w:rsid w:val="00781DA9"/>
    <w:rsid w:val="00782658"/>
    <w:rsid w:val="00784B24"/>
    <w:rsid w:val="007853B7"/>
    <w:rsid w:val="00785F05"/>
    <w:rsid w:val="00786449"/>
    <w:rsid w:val="007909A2"/>
    <w:rsid w:val="00791AE6"/>
    <w:rsid w:val="00791E22"/>
    <w:rsid w:val="007923D3"/>
    <w:rsid w:val="007929ED"/>
    <w:rsid w:val="00792D1A"/>
    <w:rsid w:val="00793B65"/>
    <w:rsid w:val="0079426E"/>
    <w:rsid w:val="00794A36"/>
    <w:rsid w:val="00795F19"/>
    <w:rsid w:val="007962E4"/>
    <w:rsid w:val="00796840"/>
    <w:rsid w:val="007A08D1"/>
    <w:rsid w:val="007A1159"/>
    <w:rsid w:val="007A2AB3"/>
    <w:rsid w:val="007A372E"/>
    <w:rsid w:val="007A37A6"/>
    <w:rsid w:val="007A37E7"/>
    <w:rsid w:val="007A3857"/>
    <w:rsid w:val="007A50C6"/>
    <w:rsid w:val="007A599A"/>
    <w:rsid w:val="007A738E"/>
    <w:rsid w:val="007A7422"/>
    <w:rsid w:val="007A7C17"/>
    <w:rsid w:val="007B0709"/>
    <w:rsid w:val="007B0860"/>
    <w:rsid w:val="007B0A40"/>
    <w:rsid w:val="007B244D"/>
    <w:rsid w:val="007B3AC0"/>
    <w:rsid w:val="007B42C1"/>
    <w:rsid w:val="007B47AD"/>
    <w:rsid w:val="007B6D88"/>
    <w:rsid w:val="007B7FF4"/>
    <w:rsid w:val="007C04DE"/>
    <w:rsid w:val="007C0F16"/>
    <w:rsid w:val="007C0F26"/>
    <w:rsid w:val="007C16E0"/>
    <w:rsid w:val="007C1759"/>
    <w:rsid w:val="007C30BF"/>
    <w:rsid w:val="007C3112"/>
    <w:rsid w:val="007C36DE"/>
    <w:rsid w:val="007C46F0"/>
    <w:rsid w:val="007C4D26"/>
    <w:rsid w:val="007C5036"/>
    <w:rsid w:val="007C53DF"/>
    <w:rsid w:val="007C6257"/>
    <w:rsid w:val="007C708F"/>
    <w:rsid w:val="007D0B97"/>
    <w:rsid w:val="007D1091"/>
    <w:rsid w:val="007D2119"/>
    <w:rsid w:val="007D2F11"/>
    <w:rsid w:val="007D353B"/>
    <w:rsid w:val="007D35A6"/>
    <w:rsid w:val="007D550B"/>
    <w:rsid w:val="007D612E"/>
    <w:rsid w:val="007D7D69"/>
    <w:rsid w:val="007D7FDD"/>
    <w:rsid w:val="007E013F"/>
    <w:rsid w:val="007E045B"/>
    <w:rsid w:val="007E074A"/>
    <w:rsid w:val="007E0DA7"/>
    <w:rsid w:val="007E19C6"/>
    <w:rsid w:val="007E1ABD"/>
    <w:rsid w:val="007E1CD3"/>
    <w:rsid w:val="007E1E8D"/>
    <w:rsid w:val="007E1F18"/>
    <w:rsid w:val="007E23A6"/>
    <w:rsid w:val="007E7622"/>
    <w:rsid w:val="007F13F5"/>
    <w:rsid w:val="007F1D93"/>
    <w:rsid w:val="007F2CF1"/>
    <w:rsid w:val="007F6AE0"/>
    <w:rsid w:val="007F709E"/>
    <w:rsid w:val="007F7116"/>
    <w:rsid w:val="007F7381"/>
    <w:rsid w:val="007F76C8"/>
    <w:rsid w:val="00801154"/>
    <w:rsid w:val="00801438"/>
    <w:rsid w:val="00801CFC"/>
    <w:rsid w:val="008020FF"/>
    <w:rsid w:val="008048BF"/>
    <w:rsid w:val="008066C4"/>
    <w:rsid w:val="00807FD8"/>
    <w:rsid w:val="00811278"/>
    <w:rsid w:val="00811293"/>
    <w:rsid w:val="00811330"/>
    <w:rsid w:val="0081138B"/>
    <w:rsid w:val="00812F7B"/>
    <w:rsid w:val="008155A7"/>
    <w:rsid w:val="00817CFC"/>
    <w:rsid w:val="00817FD6"/>
    <w:rsid w:val="008200E7"/>
    <w:rsid w:val="00820E2E"/>
    <w:rsid w:val="00820E88"/>
    <w:rsid w:val="0082232B"/>
    <w:rsid w:val="008225F3"/>
    <w:rsid w:val="00824997"/>
    <w:rsid w:val="008258FD"/>
    <w:rsid w:val="00825956"/>
    <w:rsid w:val="00825C30"/>
    <w:rsid w:val="008274B7"/>
    <w:rsid w:val="008278D9"/>
    <w:rsid w:val="008278E1"/>
    <w:rsid w:val="00830E68"/>
    <w:rsid w:val="008310F1"/>
    <w:rsid w:val="008311C4"/>
    <w:rsid w:val="00831351"/>
    <w:rsid w:val="008313F6"/>
    <w:rsid w:val="008317E3"/>
    <w:rsid w:val="00832447"/>
    <w:rsid w:val="00833CC3"/>
    <w:rsid w:val="00834142"/>
    <w:rsid w:val="00834185"/>
    <w:rsid w:val="00834472"/>
    <w:rsid w:val="0083575D"/>
    <w:rsid w:val="00836B9B"/>
    <w:rsid w:val="008370B1"/>
    <w:rsid w:val="00841D3D"/>
    <w:rsid w:val="00841E91"/>
    <w:rsid w:val="00842947"/>
    <w:rsid w:val="00844A07"/>
    <w:rsid w:val="00845A81"/>
    <w:rsid w:val="00845CF3"/>
    <w:rsid w:val="00846705"/>
    <w:rsid w:val="0084777A"/>
    <w:rsid w:val="0085051E"/>
    <w:rsid w:val="00851622"/>
    <w:rsid w:val="008516F6"/>
    <w:rsid w:val="00851A17"/>
    <w:rsid w:val="00851BD8"/>
    <w:rsid w:val="00852E44"/>
    <w:rsid w:val="00852E56"/>
    <w:rsid w:val="008530BB"/>
    <w:rsid w:val="00853F11"/>
    <w:rsid w:val="0085400C"/>
    <w:rsid w:val="008542B6"/>
    <w:rsid w:val="00854480"/>
    <w:rsid w:val="008545C7"/>
    <w:rsid w:val="008550A4"/>
    <w:rsid w:val="008554B9"/>
    <w:rsid w:val="00857FED"/>
    <w:rsid w:val="0086019C"/>
    <w:rsid w:val="00860899"/>
    <w:rsid w:val="00861330"/>
    <w:rsid w:val="00861790"/>
    <w:rsid w:val="00861D25"/>
    <w:rsid w:val="00862B5F"/>
    <w:rsid w:val="008634B3"/>
    <w:rsid w:val="0086405D"/>
    <w:rsid w:val="008667B2"/>
    <w:rsid w:val="00866801"/>
    <w:rsid w:val="00870C3A"/>
    <w:rsid w:val="00870C3E"/>
    <w:rsid w:val="0087105D"/>
    <w:rsid w:val="008710A0"/>
    <w:rsid w:val="00871867"/>
    <w:rsid w:val="00871DC7"/>
    <w:rsid w:val="00872087"/>
    <w:rsid w:val="0087359E"/>
    <w:rsid w:val="00873617"/>
    <w:rsid w:val="00874B12"/>
    <w:rsid w:val="00874C67"/>
    <w:rsid w:val="00874F0E"/>
    <w:rsid w:val="00875F7A"/>
    <w:rsid w:val="0087623A"/>
    <w:rsid w:val="00876B4C"/>
    <w:rsid w:val="00877821"/>
    <w:rsid w:val="0088206D"/>
    <w:rsid w:val="00882EDB"/>
    <w:rsid w:val="0088362B"/>
    <w:rsid w:val="00885857"/>
    <w:rsid w:val="00886189"/>
    <w:rsid w:val="0088639E"/>
    <w:rsid w:val="008865E7"/>
    <w:rsid w:val="008873A7"/>
    <w:rsid w:val="0088759A"/>
    <w:rsid w:val="00887DCD"/>
    <w:rsid w:val="008906A2"/>
    <w:rsid w:val="00890DCB"/>
    <w:rsid w:val="00890FD0"/>
    <w:rsid w:val="0089123C"/>
    <w:rsid w:val="00891CE7"/>
    <w:rsid w:val="0089281F"/>
    <w:rsid w:val="008938A5"/>
    <w:rsid w:val="00893BA2"/>
    <w:rsid w:val="00894310"/>
    <w:rsid w:val="00895257"/>
    <w:rsid w:val="0089588A"/>
    <w:rsid w:val="008964E0"/>
    <w:rsid w:val="008964E7"/>
    <w:rsid w:val="008A0762"/>
    <w:rsid w:val="008A08AF"/>
    <w:rsid w:val="008A0AC1"/>
    <w:rsid w:val="008A1760"/>
    <w:rsid w:val="008A188C"/>
    <w:rsid w:val="008A19E5"/>
    <w:rsid w:val="008A31CB"/>
    <w:rsid w:val="008A34CC"/>
    <w:rsid w:val="008A4A14"/>
    <w:rsid w:val="008A4BC9"/>
    <w:rsid w:val="008A59E0"/>
    <w:rsid w:val="008A5E9D"/>
    <w:rsid w:val="008A7429"/>
    <w:rsid w:val="008A7D69"/>
    <w:rsid w:val="008B039F"/>
    <w:rsid w:val="008B0732"/>
    <w:rsid w:val="008B1A5E"/>
    <w:rsid w:val="008B3FA6"/>
    <w:rsid w:val="008B4052"/>
    <w:rsid w:val="008B5226"/>
    <w:rsid w:val="008B6D24"/>
    <w:rsid w:val="008B7D5C"/>
    <w:rsid w:val="008C0840"/>
    <w:rsid w:val="008C1F1D"/>
    <w:rsid w:val="008C285A"/>
    <w:rsid w:val="008C3E52"/>
    <w:rsid w:val="008C4190"/>
    <w:rsid w:val="008C5A11"/>
    <w:rsid w:val="008C5A5C"/>
    <w:rsid w:val="008C5AF9"/>
    <w:rsid w:val="008D146D"/>
    <w:rsid w:val="008D1498"/>
    <w:rsid w:val="008D266C"/>
    <w:rsid w:val="008D283D"/>
    <w:rsid w:val="008D2DFB"/>
    <w:rsid w:val="008D3C5F"/>
    <w:rsid w:val="008D4D61"/>
    <w:rsid w:val="008D55CC"/>
    <w:rsid w:val="008D5803"/>
    <w:rsid w:val="008D7980"/>
    <w:rsid w:val="008D7BC7"/>
    <w:rsid w:val="008E0134"/>
    <w:rsid w:val="008E15E9"/>
    <w:rsid w:val="008E1931"/>
    <w:rsid w:val="008E2B13"/>
    <w:rsid w:val="008E389B"/>
    <w:rsid w:val="008E3D97"/>
    <w:rsid w:val="008E512D"/>
    <w:rsid w:val="008E797B"/>
    <w:rsid w:val="008F188E"/>
    <w:rsid w:val="008F23FC"/>
    <w:rsid w:val="008F2C61"/>
    <w:rsid w:val="008F3075"/>
    <w:rsid w:val="008F4311"/>
    <w:rsid w:val="008F4777"/>
    <w:rsid w:val="008F4991"/>
    <w:rsid w:val="008F4B6D"/>
    <w:rsid w:val="008F5221"/>
    <w:rsid w:val="008F5E92"/>
    <w:rsid w:val="008F723C"/>
    <w:rsid w:val="008F7B95"/>
    <w:rsid w:val="009004F4"/>
    <w:rsid w:val="00901E0D"/>
    <w:rsid w:val="009027C6"/>
    <w:rsid w:val="009036F4"/>
    <w:rsid w:val="00903778"/>
    <w:rsid w:val="00903DA8"/>
    <w:rsid w:val="009044FE"/>
    <w:rsid w:val="00904F96"/>
    <w:rsid w:val="009050CB"/>
    <w:rsid w:val="00905C35"/>
    <w:rsid w:val="00905FE8"/>
    <w:rsid w:val="00907A38"/>
    <w:rsid w:val="00907EC3"/>
    <w:rsid w:val="009112DD"/>
    <w:rsid w:val="00911562"/>
    <w:rsid w:val="00911D04"/>
    <w:rsid w:val="00914D1D"/>
    <w:rsid w:val="0091546F"/>
    <w:rsid w:val="00915547"/>
    <w:rsid w:val="009168B9"/>
    <w:rsid w:val="00916C6B"/>
    <w:rsid w:val="00916C84"/>
    <w:rsid w:val="00916E8A"/>
    <w:rsid w:val="009175A0"/>
    <w:rsid w:val="009179D5"/>
    <w:rsid w:val="00921D93"/>
    <w:rsid w:val="00923B76"/>
    <w:rsid w:val="00923BDF"/>
    <w:rsid w:val="009246EC"/>
    <w:rsid w:val="00925CD4"/>
    <w:rsid w:val="00926E43"/>
    <w:rsid w:val="00927235"/>
    <w:rsid w:val="00927DAE"/>
    <w:rsid w:val="0093047D"/>
    <w:rsid w:val="00931C4E"/>
    <w:rsid w:val="00931F9A"/>
    <w:rsid w:val="00932C31"/>
    <w:rsid w:val="00932FEB"/>
    <w:rsid w:val="00933255"/>
    <w:rsid w:val="00933A4A"/>
    <w:rsid w:val="00933DF2"/>
    <w:rsid w:val="00934BD5"/>
    <w:rsid w:val="00934C01"/>
    <w:rsid w:val="009354D2"/>
    <w:rsid w:val="00935F7E"/>
    <w:rsid w:val="009367B6"/>
    <w:rsid w:val="009369AB"/>
    <w:rsid w:val="00936D65"/>
    <w:rsid w:val="00936D8F"/>
    <w:rsid w:val="009374CB"/>
    <w:rsid w:val="009404C0"/>
    <w:rsid w:val="009405EB"/>
    <w:rsid w:val="00940C16"/>
    <w:rsid w:val="009413C0"/>
    <w:rsid w:val="009416B6"/>
    <w:rsid w:val="00942A0A"/>
    <w:rsid w:val="00942F06"/>
    <w:rsid w:val="00943B62"/>
    <w:rsid w:val="00943C70"/>
    <w:rsid w:val="00946284"/>
    <w:rsid w:val="009470B2"/>
    <w:rsid w:val="00947455"/>
    <w:rsid w:val="009500FC"/>
    <w:rsid w:val="009506AE"/>
    <w:rsid w:val="00951BF6"/>
    <w:rsid w:val="0095299B"/>
    <w:rsid w:val="00952DB7"/>
    <w:rsid w:val="00953ECE"/>
    <w:rsid w:val="00953FFB"/>
    <w:rsid w:val="00954EDC"/>
    <w:rsid w:val="00954F4C"/>
    <w:rsid w:val="00956338"/>
    <w:rsid w:val="009565BA"/>
    <w:rsid w:val="009571FB"/>
    <w:rsid w:val="009572A2"/>
    <w:rsid w:val="00957D0A"/>
    <w:rsid w:val="00960474"/>
    <w:rsid w:val="0096065D"/>
    <w:rsid w:val="00960E9C"/>
    <w:rsid w:val="00961DDA"/>
    <w:rsid w:val="0096250B"/>
    <w:rsid w:val="0096254C"/>
    <w:rsid w:val="00963584"/>
    <w:rsid w:val="009641D3"/>
    <w:rsid w:val="00964FB0"/>
    <w:rsid w:val="00965230"/>
    <w:rsid w:val="009656BD"/>
    <w:rsid w:val="00965B6F"/>
    <w:rsid w:val="00966931"/>
    <w:rsid w:val="00967B07"/>
    <w:rsid w:val="0097192B"/>
    <w:rsid w:val="00971DFE"/>
    <w:rsid w:val="009731A1"/>
    <w:rsid w:val="00973408"/>
    <w:rsid w:val="009734E5"/>
    <w:rsid w:val="00974567"/>
    <w:rsid w:val="00974BE5"/>
    <w:rsid w:val="00975304"/>
    <w:rsid w:val="009767C7"/>
    <w:rsid w:val="00977352"/>
    <w:rsid w:val="00980843"/>
    <w:rsid w:val="00981975"/>
    <w:rsid w:val="00982BB8"/>
    <w:rsid w:val="00982E1C"/>
    <w:rsid w:val="009838C8"/>
    <w:rsid w:val="00985582"/>
    <w:rsid w:val="0098569B"/>
    <w:rsid w:val="00986038"/>
    <w:rsid w:val="00987D70"/>
    <w:rsid w:val="0099071F"/>
    <w:rsid w:val="00991E49"/>
    <w:rsid w:val="00992879"/>
    <w:rsid w:val="00992CE1"/>
    <w:rsid w:val="00994626"/>
    <w:rsid w:val="009A02B9"/>
    <w:rsid w:val="009A063B"/>
    <w:rsid w:val="009A185F"/>
    <w:rsid w:val="009A1DB7"/>
    <w:rsid w:val="009A236B"/>
    <w:rsid w:val="009A2C79"/>
    <w:rsid w:val="009A4A0C"/>
    <w:rsid w:val="009A54B3"/>
    <w:rsid w:val="009A5629"/>
    <w:rsid w:val="009A5C70"/>
    <w:rsid w:val="009A6703"/>
    <w:rsid w:val="009A69B0"/>
    <w:rsid w:val="009A733D"/>
    <w:rsid w:val="009B30E1"/>
    <w:rsid w:val="009B360D"/>
    <w:rsid w:val="009B365A"/>
    <w:rsid w:val="009B36A2"/>
    <w:rsid w:val="009B4AF5"/>
    <w:rsid w:val="009B4C93"/>
    <w:rsid w:val="009B6385"/>
    <w:rsid w:val="009B732A"/>
    <w:rsid w:val="009C170C"/>
    <w:rsid w:val="009C1FE2"/>
    <w:rsid w:val="009C2177"/>
    <w:rsid w:val="009C22E4"/>
    <w:rsid w:val="009C26CE"/>
    <w:rsid w:val="009C2DCD"/>
    <w:rsid w:val="009C3115"/>
    <w:rsid w:val="009C3DA2"/>
    <w:rsid w:val="009C48FC"/>
    <w:rsid w:val="009C7517"/>
    <w:rsid w:val="009C7A1C"/>
    <w:rsid w:val="009D23E3"/>
    <w:rsid w:val="009D33AC"/>
    <w:rsid w:val="009D3935"/>
    <w:rsid w:val="009D39F7"/>
    <w:rsid w:val="009D3D69"/>
    <w:rsid w:val="009D3F07"/>
    <w:rsid w:val="009D4DEB"/>
    <w:rsid w:val="009D516D"/>
    <w:rsid w:val="009D5F49"/>
    <w:rsid w:val="009D72F2"/>
    <w:rsid w:val="009E07E3"/>
    <w:rsid w:val="009E0B63"/>
    <w:rsid w:val="009E0F5D"/>
    <w:rsid w:val="009E1603"/>
    <w:rsid w:val="009E1969"/>
    <w:rsid w:val="009E2491"/>
    <w:rsid w:val="009E4868"/>
    <w:rsid w:val="009E6748"/>
    <w:rsid w:val="009E6781"/>
    <w:rsid w:val="009E7776"/>
    <w:rsid w:val="009F193E"/>
    <w:rsid w:val="009F2470"/>
    <w:rsid w:val="009F572F"/>
    <w:rsid w:val="009F610F"/>
    <w:rsid w:val="009F64CF"/>
    <w:rsid w:val="009F6C46"/>
    <w:rsid w:val="009F6D64"/>
    <w:rsid w:val="009F7470"/>
    <w:rsid w:val="00A00196"/>
    <w:rsid w:val="00A0171B"/>
    <w:rsid w:val="00A018BE"/>
    <w:rsid w:val="00A02CED"/>
    <w:rsid w:val="00A03E1E"/>
    <w:rsid w:val="00A0457C"/>
    <w:rsid w:val="00A04DAE"/>
    <w:rsid w:val="00A05939"/>
    <w:rsid w:val="00A06F87"/>
    <w:rsid w:val="00A07E6D"/>
    <w:rsid w:val="00A10D1E"/>
    <w:rsid w:val="00A11E33"/>
    <w:rsid w:val="00A159B3"/>
    <w:rsid w:val="00A15E96"/>
    <w:rsid w:val="00A167BF"/>
    <w:rsid w:val="00A16DF5"/>
    <w:rsid w:val="00A16E9A"/>
    <w:rsid w:val="00A17E25"/>
    <w:rsid w:val="00A2079C"/>
    <w:rsid w:val="00A216BD"/>
    <w:rsid w:val="00A22088"/>
    <w:rsid w:val="00A22AD9"/>
    <w:rsid w:val="00A2308F"/>
    <w:rsid w:val="00A230FF"/>
    <w:rsid w:val="00A23381"/>
    <w:rsid w:val="00A2379B"/>
    <w:rsid w:val="00A24B1B"/>
    <w:rsid w:val="00A24E00"/>
    <w:rsid w:val="00A25A29"/>
    <w:rsid w:val="00A2684A"/>
    <w:rsid w:val="00A271A5"/>
    <w:rsid w:val="00A273B2"/>
    <w:rsid w:val="00A301E5"/>
    <w:rsid w:val="00A3033F"/>
    <w:rsid w:val="00A30AC0"/>
    <w:rsid w:val="00A3126C"/>
    <w:rsid w:val="00A31BBE"/>
    <w:rsid w:val="00A31D51"/>
    <w:rsid w:val="00A32259"/>
    <w:rsid w:val="00A322A0"/>
    <w:rsid w:val="00A32424"/>
    <w:rsid w:val="00A32427"/>
    <w:rsid w:val="00A32B1E"/>
    <w:rsid w:val="00A32C25"/>
    <w:rsid w:val="00A34A33"/>
    <w:rsid w:val="00A36A35"/>
    <w:rsid w:val="00A36B64"/>
    <w:rsid w:val="00A36BB8"/>
    <w:rsid w:val="00A40505"/>
    <w:rsid w:val="00A41336"/>
    <w:rsid w:val="00A4177A"/>
    <w:rsid w:val="00A4183E"/>
    <w:rsid w:val="00A4190C"/>
    <w:rsid w:val="00A42BEE"/>
    <w:rsid w:val="00A43E8F"/>
    <w:rsid w:val="00A46768"/>
    <w:rsid w:val="00A46A2F"/>
    <w:rsid w:val="00A473FD"/>
    <w:rsid w:val="00A47929"/>
    <w:rsid w:val="00A5092A"/>
    <w:rsid w:val="00A50D38"/>
    <w:rsid w:val="00A5434A"/>
    <w:rsid w:val="00A545F5"/>
    <w:rsid w:val="00A55757"/>
    <w:rsid w:val="00A5615D"/>
    <w:rsid w:val="00A56A0E"/>
    <w:rsid w:val="00A56B94"/>
    <w:rsid w:val="00A56DD5"/>
    <w:rsid w:val="00A56DEE"/>
    <w:rsid w:val="00A56EA7"/>
    <w:rsid w:val="00A57F86"/>
    <w:rsid w:val="00A609AA"/>
    <w:rsid w:val="00A60D2C"/>
    <w:rsid w:val="00A619F5"/>
    <w:rsid w:val="00A61B55"/>
    <w:rsid w:val="00A62282"/>
    <w:rsid w:val="00A627DD"/>
    <w:rsid w:val="00A6350D"/>
    <w:rsid w:val="00A635A2"/>
    <w:rsid w:val="00A63892"/>
    <w:rsid w:val="00A64912"/>
    <w:rsid w:val="00A6511E"/>
    <w:rsid w:val="00A6560E"/>
    <w:rsid w:val="00A656E4"/>
    <w:rsid w:val="00A65FC4"/>
    <w:rsid w:val="00A669DF"/>
    <w:rsid w:val="00A66E8E"/>
    <w:rsid w:val="00A66ECB"/>
    <w:rsid w:val="00A6743A"/>
    <w:rsid w:val="00A67AEB"/>
    <w:rsid w:val="00A67D43"/>
    <w:rsid w:val="00A70285"/>
    <w:rsid w:val="00A70577"/>
    <w:rsid w:val="00A7079B"/>
    <w:rsid w:val="00A7104F"/>
    <w:rsid w:val="00A71DC1"/>
    <w:rsid w:val="00A71EE9"/>
    <w:rsid w:val="00A7280D"/>
    <w:rsid w:val="00A73032"/>
    <w:rsid w:val="00A73288"/>
    <w:rsid w:val="00A738F7"/>
    <w:rsid w:val="00A74745"/>
    <w:rsid w:val="00A7492E"/>
    <w:rsid w:val="00A74C04"/>
    <w:rsid w:val="00A74DAF"/>
    <w:rsid w:val="00A75798"/>
    <w:rsid w:val="00A75A56"/>
    <w:rsid w:val="00A7763F"/>
    <w:rsid w:val="00A77D4B"/>
    <w:rsid w:val="00A80928"/>
    <w:rsid w:val="00A80D44"/>
    <w:rsid w:val="00A80DC7"/>
    <w:rsid w:val="00A827E4"/>
    <w:rsid w:val="00A82D87"/>
    <w:rsid w:val="00A830DD"/>
    <w:rsid w:val="00A843E7"/>
    <w:rsid w:val="00A86776"/>
    <w:rsid w:val="00A876C0"/>
    <w:rsid w:val="00A87CBC"/>
    <w:rsid w:val="00A87F2C"/>
    <w:rsid w:val="00A9002B"/>
    <w:rsid w:val="00A90782"/>
    <w:rsid w:val="00A925BC"/>
    <w:rsid w:val="00A932AE"/>
    <w:rsid w:val="00A9347E"/>
    <w:rsid w:val="00A950B5"/>
    <w:rsid w:val="00A96760"/>
    <w:rsid w:val="00A974EE"/>
    <w:rsid w:val="00AA1B72"/>
    <w:rsid w:val="00AA1CAD"/>
    <w:rsid w:val="00AA1D44"/>
    <w:rsid w:val="00AA2746"/>
    <w:rsid w:val="00AA2D99"/>
    <w:rsid w:val="00AA2E9C"/>
    <w:rsid w:val="00AA3700"/>
    <w:rsid w:val="00AA443B"/>
    <w:rsid w:val="00AA4FFD"/>
    <w:rsid w:val="00AA5056"/>
    <w:rsid w:val="00AA5740"/>
    <w:rsid w:val="00AA57A8"/>
    <w:rsid w:val="00AA5A61"/>
    <w:rsid w:val="00AB01CF"/>
    <w:rsid w:val="00AB215C"/>
    <w:rsid w:val="00AB23BE"/>
    <w:rsid w:val="00AB5696"/>
    <w:rsid w:val="00AB5E85"/>
    <w:rsid w:val="00AB5E8B"/>
    <w:rsid w:val="00AB6843"/>
    <w:rsid w:val="00AB69BF"/>
    <w:rsid w:val="00AB6B18"/>
    <w:rsid w:val="00AB7444"/>
    <w:rsid w:val="00AB7FEB"/>
    <w:rsid w:val="00AC0198"/>
    <w:rsid w:val="00AC05D9"/>
    <w:rsid w:val="00AC10B5"/>
    <w:rsid w:val="00AC1AC6"/>
    <w:rsid w:val="00AC2394"/>
    <w:rsid w:val="00AC2D03"/>
    <w:rsid w:val="00AC306E"/>
    <w:rsid w:val="00AC3834"/>
    <w:rsid w:val="00AC4737"/>
    <w:rsid w:val="00AC7CB2"/>
    <w:rsid w:val="00AD0371"/>
    <w:rsid w:val="00AD120D"/>
    <w:rsid w:val="00AD1370"/>
    <w:rsid w:val="00AD176F"/>
    <w:rsid w:val="00AD2CAB"/>
    <w:rsid w:val="00AD3ACD"/>
    <w:rsid w:val="00AD4ABD"/>
    <w:rsid w:val="00AD54F0"/>
    <w:rsid w:val="00AD5BC3"/>
    <w:rsid w:val="00AD66E5"/>
    <w:rsid w:val="00AE03A4"/>
    <w:rsid w:val="00AE190E"/>
    <w:rsid w:val="00AE230E"/>
    <w:rsid w:val="00AE2785"/>
    <w:rsid w:val="00AE42FD"/>
    <w:rsid w:val="00AE4BA8"/>
    <w:rsid w:val="00AE5EC3"/>
    <w:rsid w:val="00AE632A"/>
    <w:rsid w:val="00AF0024"/>
    <w:rsid w:val="00AF0424"/>
    <w:rsid w:val="00AF090C"/>
    <w:rsid w:val="00AF1F11"/>
    <w:rsid w:val="00AF2180"/>
    <w:rsid w:val="00AF26C6"/>
    <w:rsid w:val="00AF335B"/>
    <w:rsid w:val="00AF3D04"/>
    <w:rsid w:val="00AF3DCF"/>
    <w:rsid w:val="00AF618B"/>
    <w:rsid w:val="00AF627E"/>
    <w:rsid w:val="00AF75AD"/>
    <w:rsid w:val="00AF773F"/>
    <w:rsid w:val="00AF788F"/>
    <w:rsid w:val="00AF78BA"/>
    <w:rsid w:val="00B007C9"/>
    <w:rsid w:val="00B01466"/>
    <w:rsid w:val="00B02BAB"/>
    <w:rsid w:val="00B03A7B"/>
    <w:rsid w:val="00B0490C"/>
    <w:rsid w:val="00B04E0D"/>
    <w:rsid w:val="00B0627D"/>
    <w:rsid w:val="00B070E5"/>
    <w:rsid w:val="00B07CAC"/>
    <w:rsid w:val="00B11188"/>
    <w:rsid w:val="00B11B32"/>
    <w:rsid w:val="00B12D90"/>
    <w:rsid w:val="00B1310E"/>
    <w:rsid w:val="00B1462B"/>
    <w:rsid w:val="00B146C8"/>
    <w:rsid w:val="00B15AC9"/>
    <w:rsid w:val="00B15D7D"/>
    <w:rsid w:val="00B1636E"/>
    <w:rsid w:val="00B16F62"/>
    <w:rsid w:val="00B17970"/>
    <w:rsid w:val="00B21D4C"/>
    <w:rsid w:val="00B22902"/>
    <w:rsid w:val="00B23566"/>
    <w:rsid w:val="00B2360F"/>
    <w:rsid w:val="00B23722"/>
    <w:rsid w:val="00B238DA"/>
    <w:rsid w:val="00B248D1"/>
    <w:rsid w:val="00B25749"/>
    <w:rsid w:val="00B26249"/>
    <w:rsid w:val="00B263F1"/>
    <w:rsid w:val="00B2734D"/>
    <w:rsid w:val="00B27623"/>
    <w:rsid w:val="00B27E83"/>
    <w:rsid w:val="00B30B1E"/>
    <w:rsid w:val="00B31D97"/>
    <w:rsid w:val="00B3230D"/>
    <w:rsid w:val="00B32E46"/>
    <w:rsid w:val="00B34A16"/>
    <w:rsid w:val="00B35411"/>
    <w:rsid w:val="00B35A29"/>
    <w:rsid w:val="00B35EF1"/>
    <w:rsid w:val="00B37568"/>
    <w:rsid w:val="00B378E5"/>
    <w:rsid w:val="00B37CE6"/>
    <w:rsid w:val="00B4389D"/>
    <w:rsid w:val="00B4474A"/>
    <w:rsid w:val="00B45414"/>
    <w:rsid w:val="00B456B4"/>
    <w:rsid w:val="00B458A7"/>
    <w:rsid w:val="00B45B32"/>
    <w:rsid w:val="00B46C09"/>
    <w:rsid w:val="00B47683"/>
    <w:rsid w:val="00B476C8"/>
    <w:rsid w:val="00B51784"/>
    <w:rsid w:val="00B52663"/>
    <w:rsid w:val="00B5276C"/>
    <w:rsid w:val="00B5280A"/>
    <w:rsid w:val="00B534A5"/>
    <w:rsid w:val="00B537F6"/>
    <w:rsid w:val="00B5399A"/>
    <w:rsid w:val="00B55B02"/>
    <w:rsid w:val="00B55BFF"/>
    <w:rsid w:val="00B561E5"/>
    <w:rsid w:val="00B5664D"/>
    <w:rsid w:val="00B572BA"/>
    <w:rsid w:val="00B609CA"/>
    <w:rsid w:val="00B60C83"/>
    <w:rsid w:val="00B6142F"/>
    <w:rsid w:val="00B61715"/>
    <w:rsid w:val="00B61A32"/>
    <w:rsid w:val="00B61A3C"/>
    <w:rsid w:val="00B63359"/>
    <w:rsid w:val="00B633AF"/>
    <w:rsid w:val="00B6345C"/>
    <w:rsid w:val="00B66C35"/>
    <w:rsid w:val="00B675E0"/>
    <w:rsid w:val="00B70536"/>
    <w:rsid w:val="00B714D2"/>
    <w:rsid w:val="00B7286A"/>
    <w:rsid w:val="00B7302A"/>
    <w:rsid w:val="00B73188"/>
    <w:rsid w:val="00B74DDF"/>
    <w:rsid w:val="00B75BFE"/>
    <w:rsid w:val="00B7664E"/>
    <w:rsid w:val="00B76FF5"/>
    <w:rsid w:val="00B775B8"/>
    <w:rsid w:val="00B807FA"/>
    <w:rsid w:val="00B80892"/>
    <w:rsid w:val="00B81F0A"/>
    <w:rsid w:val="00B829D3"/>
    <w:rsid w:val="00B83682"/>
    <w:rsid w:val="00B8469B"/>
    <w:rsid w:val="00B84E8D"/>
    <w:rsid w:val="00B857A5"/>
    <w:rsid w:val="00B85B12"/>
    <w:rsid w:val="00B85D28"/>
    <w:rsid w:val="00B87232"/>
    <w:rsid w:val="00B93FAE"/>
    <w:rsid w:val="00B94537"/>
    <w:rsid w:val="00B945B6"/>
    <w:rsid w:val="00B948A4"/>
    <w:rsid w:val="00B94C8D"/>
    <w:rsid w:val="00B9502D"/>
    <w:rsid w:val="00B9536A"/>
    <w:rsid w:val="00B95D05"/>
    <w:rsid w:val="00B96994"/>
    <w:rsid w:val="00B979E4"/>
    <w:rsid w:val="00BA1807"/>
    <w:rsid w:val="00BA2E8D"/>
    <w:rsid w:val="00BA3116"/>
    <w:rsid w:val="00BA3C4B"/>
    <w:rsid w:val="00BA4AA9"/>
    <w:rsid w:val="00BA5C34"/>
    <w:rsid w:val="00BA6091"/>
    <w:rsid w:val="00BA622C"/>
    <w:rsid w:val="00BA631F"/>
    <w:rsid w:val="00BA692B"/>
    <w:rsid w:val="00BB0BDD"/>
    <w:rsid w:val="00BB1F09"/>
    <w:rsid w:val="00BB35EC"/>
    <w:rsid w:val="00BB3BB9"/>
    <w:rsid w:val="00BB44B2"/>
    <w:rsid w:val="00BB49D9"/>
    <w:rsid w:val="00BB6606"/>
    <w:rsid w:val="00BB749B"/>
    <w:rsid w:val="00BB74D6"/>
    <w:rsid w:val="00BB7797"/>
    <w:rsid w:val="00BB7D35"/>
    <w:rsid w:val="00BC081D"/>
    <w:rsid w:val="00BC2EEA"/>
    <w:rsid w:val="00BC3E95"/>
    <w:rsid w:val="00BC5F67"/>
    <w:rsid w:val="00BD1A4D"/>
    <w:rsid w:val="00BD21C2"/>
    <w:rsid w:val="00BD3AC2"/>
    <w:rsid w:val="00BD3EB7"/>
    <w:rsid w:val="00BD40B1"/>
    <w:rsid w:val="00BD4773"/>
    <w:rsid w:val="00BD4C94"/>
    <w:rsid w:val="00BD51BC"/>
    <w:rsid w:val="00BD587D"/>
    <w:rsid w:val="00BE08B6"/>
    <w:rsid w:val="00BE1C05"/>
    <w:rsid w:val="00BE2A59"/>
    <w:rsid w:val="00BE2FA6"/>
    <w:rsid w:val="00BE383C"/>
    <w:rsid w:val="00BE4341"/>
    <w:rsid w:val="00BE4610"/>
    <w:rsid w:val="00BE518C"/>
    <w:rsid w:val="00BE593C"/>
    <w:rsid w:val="00BE5946"/>
    <w:rsid w:val="00BE59EA"/>
    <w:rsid w:val="00BE635E"/>
    <w:rsid w:val="00BE6471"/>
    <w:rsid w:val="00BE694C"/>
    <w:rsid w:val="00BE6FDD"/>
    <w:rsid w:val="00BE7E2E"/>
    <w:rsid w:val="00BF091B"/>
    <w:rsid w:val="00BF22A8"/>
    <w:rsid w:val="00BF27E3"/>
    <w:rsid w:val="00BF284E"/>
    <w:rsid w:val="00BF39D9"/>
    <w:rsid w:val="00BF4C9B"/>
    <w:rsid w:val="00BF540C"/>
    <w:rsid w:val="00BF6100"/>
    <w:rsid w:val="00BF6BC7"/>
    <w:rsid w:val="00BF6C74"/>
    <w:rsid w:val="00BF7823"/>
    <w:rsid w:val="00C00283"/>
    <w:rsid w:val="00C00570"/>
    <w:rsid w:val="00C02ACE"/>
    <w:rsid w:val="00C02C49"/>
    <w:rsid w:val="00C03AC0"/>
    <w:rsid w:val="00C044F9"/>
    <w:rsid w:val="00C04BCA"/>
    <w:rsid w:val="00C05235"/>
    <w:rsid w:val="00C055D6"/>
    <w:rsid w:val="00C061BE"/>
    <w:rsid w:val="00C06B85"/>
    <w:rsid w:val="00C1145D"/>
    <w:rsid w:val="00C11732"/>
    <w:rsid w:val="00C124AA"/>
    <w:rsid w:val="00C124DF"/>
    <w:rsid w:val="00C12521"/>
    <w:rsid w:val="00C13228"/>
    <w:rsid w:val="00C13743"/>
    <w:rsid w:val="00C13959"/>
    <w:rsid w:val="00C14655"/>
    <w:rsid w:val="00C1596B"/>
    <w:rsid w:val="00C1606E"/>
    <w:rsid w:val="00C16105"/>
    <w:rsid w:val="00C161A7"/>
    <w:rsid w:val="00C1706C"/>
    <w:rsid w:val="00C176A0"/>
    <w:rsid w:val="00C177E5"/>
    <w:rsid w:val="00C21341"/>
    <w:rsid w:val="00C223EF"/>
    <w:rsid w:val="00C230C3"/>
    <w:rsid w:val="00C23DC2"/>
    <w:rsid w:val="00C23E76"/>
    <w:rsid w:val="00C2431E"/>
    <w:rsid w:val="00C25531"/>
    <w:rsid w:val="00C25EB9"/>
    <w:rsid w:val="00C271C8"/>
    <w:rsid w:val="00C27E3D"/>
    <w:rsid w:val="00C30C93"/>
    <w:rsid w:val="00C3112F"/>
    <w:rsid w:val="00C31BAC"/>
    <w:rsid w:val="00C31E5C"/>
    <w:rsid w:val="00C323D7"/>
    <w:rsid w:val="00C32D12"/>
    <w:rsid w:val="00C33FDC"/>
    <w:rsid w:val="00C347B8"/>
    <w:rsid w:val="00C34F1F"/>
    <w:rsid w:val="00C3583C"/>
    <w:rsid w:val="00C35CFE"/>
    <w:rsid w:val="00C35F7B"/>
    <w:rsid w:val="00C36428"/>
    <w:rsid w:val="00C37040"/>
    <w:rsid w:val="00C37636"/>
    <w:rsid w:val="00C37EFF"/>
    <w:rsid w:val="00C4151D"/>
    <w:rsid w:val="00C417CC"/>
    <w:rsid w:val="00C41CDB"/>
    <w:rsid w:val="00C42555"/>
    <w:rsid w:val="00C426D4"/>
    <w:rsid w:val="00C429CC"/>
    <w:rsid w:val="00C42CA7"/>
    <w:rsid w:val="00C433EA"/>
    <w:rsid w:val="00C43D1D"/>
    <w:rsid w:val="00C440A2"/>
    <w:rsid w:val="00C445B5"/>
    <w:rsid w:val="00C4500B"/>
    <w:rsid w:val="00C4514F"/>
    <w:rsid w:val="00C45A28"/>
    <w:rsid w:val="00C45BAD"/>
    <w:rsid w:val="00C46A78"/>
    <w:rsid w:val="00C46D58"/>
    <w:rsid w:val="00C472E1"/>
    <w:rsid w:val="00C4762F"/>
    <w:rsid w:val="00C503A2"/>
    <w:rsid w:val="00C5052F"/>
    <w:rsid w:val="00C51238"/>
    <w:rsid w:val="00C519C6"/>
    <w:rsid w:val="00C52B22"/>
    <w:rsid w:val="00C53802"/>
    <w:rsid w:val="00C55EB5"/>
    <w:rsid w:val="00C568E3"/>
    <w:rsid w:val="00C56DA4"/>
    <w:rsid w:val="00C57469"/>
    <w:rsid w:val="00C57630"/>
    <w:rsid w:val="00C57FD7"/>
    <w:rsid w:val="00C57FF2"/>
    <w:rsid w:val="00C60FC8"/>
    <w:rsid w:val="00C61DF9"/>
    <w:rsid w:val="00C6217C"/>
    <w:rsid w:val="00C633E2"/>
    <w:rsid w:val="00C638B2"/>
    <w:rsid w:val="00C6390C"/>
    <w:rsid w:val="00C64BAA"/>
    <w:rsid w:val="00C65294"/>
    <w:rsid w:val="00C65663"/>
    <w:rsid w:val="00C6630F"/>
    <w:rsid w:val="00C66D33"/>
    <w:rsid w:val="00C67A05"/>
    <w:rsid w:val="00C72969"/>
    <w:rsid w:val="00C7318D"/>
    <w:rsid w:val="00C735CA"/>
    <w:rsid w:val="00C7639C"/>
    <w:rsid w:val="00C7741D"/>
    <w:rsid w:val="00C80689"/>
    <w:rsid w:val="00C81355"/>
    <w:rsid w:val="00C8264B"/>
    <w:rsid w:val="00C828A3"/>
    <w:rsid w:val="00C828BE"/>
    <w:rsid w:val="00C8350C"/>
    <w:rsid w:val="00C839FE"/>
    <w:rsid w:val="00C841E5"/>
    <w:rsid w:val="00C84CFC"/>
    <w:rsid w:val="00C86232"/>
    <w:rsid w:val="00C86844"/>
    <w:rsid w:val="00C86EC8"/>
    <w:rsid w:val="00C9016B"/>
    <w:rsid w:val="00C902B3"/>
    <w:rsid w:val="00C91914"/>
    <w:rsid w:val="00C92329"/>
    <w:rsid w:val="00C92FD9"/>
    <w:rsid w:val="00C93CF6"/>
    <w:rsid w:val="00C945BD"/>
    <w:rsid w:val="00C946CA"/>
    <w:rsid w:val="00C94972"/>
    <w:rsid w:val="00C95178"/>
    <w:rsid w:val="00C95AFB"/>
    <w:rsid w:val="00C95E33"/>
    <w:rsid w:val="00CA0A13"/>
    <w:rsid w:val="00CA17A4"/>
    <w:rsid w:val="00CA21DB"/>
    <w:rsid w:val="00CA3A09"/>
    <w:rsid w:val="00CA4585"/>
    <w:rsid w:val="00CA5328"/>
    <w:rsid w:val="00CA53A9"/>
    <w:rsid w:val="00CA6EB4"/>
    <w:rsid w:val="00CA7091"/>
    <w:rsid w:val="00CA7146"/>
    <w:rsid w:val="00CA7D9D"/>
    <w:rsid w:val="00CB073F"/>
    <w:rsid w:val="00CB11EB"/>
    <w:rsid w:val="00CB2C1C"/>
    <w:rsid w:val="00CB4976"/>
    <w:rsid w:val="00CB68A8"/>
    <w:rsid w:val="00CB74F5"/>
    <w:rsid w:val="00CC0045"/>
    <w:rsid w:val="00CC032E"/>
    <w:rsid w:val="00CC4040"/>
    <w:rsid w:val="00CC41D6"/>
    <w:rsid w:val="00CC568B"/>
    <w:rsid w:val="00CC5AB9"/>
    <w:rsid w:val="00CC5C70"/>
    <w:rsid w:val="00CC6293"/>
    <w:rsid w:val="00CC75C2"/>
    <w:rsid w:val="00CD0DA0"/>
    <w:rsid w:val="00CD1541"/>
    <w:rsid w:val="00CD30C3"/>
    <w:rsid w:val="00CD3268"/>
    <w:rsid w:val="00CD438B"/>
    <w:rsid w:val="00CD4489"/>
    <w:rsid w:val="00CD5006"/>
    <w:rsid w:val="00CD59BD"/>
    <w:rsid w:val="00CD6026"/>
    <w:rsid w:val="00CD6313"/>
    <w:rsid w:val="00CD6FA0"/>
    <w:rsid w:val="00CD7929"/>
    <w:rsid w:val="00CD7A68"/>
    <w:rsid w:val="00CD7D5E"/>
    <w:rsid w:val="00CE071F"/>
    <w:rsid w:val="00CE093A"/>
    <w:rsid w:val="00CE150F"/>
    <w:rsid w:val="00CE2170"/>
    <w:rsid w:val="00CE27EC"/>
    <w:rsid w:val="00CE4FE6"/>
    <w:rsid w:val="00CE517E"/>
    <w:rsid w:val="00CE5849"/>
    <w:rsid w:val="00CE613C"/>
    <w:rsid w:val="00CE6949"/>
    <w:rsid w:val="00CF0132"/>
    <w:rsid w:val="00CF0A3E"/>
    <w:rsid w:val="00CF1359"/>
    <w:rsid w:val="00CF16EF"/>
    <w:rsid w:val="00CF2A2F"/>
    <w:rsid w:val="00CF2B1A"/>
    <w:rsid w:val="00CF305B"/>
    <w:rsid w:val="00CF4EE9"/>
    <w:rsid w:val="00CF559B"/>
    <w:rsid w:val="00CF6010"/>
    <w:rsid w:val="00CF6393"/>
    <w:rsid w:val="00CF6807"/>
    <w:rsid w:val="00CF6A86"/>
    <w:rsid w:val="00CF7115"/>
    <w:rsid w:val="00D00679"/>
    <w:rsid w:val="00D00C44"/>
    <w:rsid w:val="00D01ACD"/>
    <w:rsid w:val="00D02A17"/>
    <w:rsid w:val="00D02BD1"/>
    <w:rsid w:val="00D03246"/>
    <w:rsid w:val="00D036B4"/>
    <w:rsid w:val="00D0391B"/>
    <w:rsid w:val="00D039B1"/>
    <w:rsid w:val="00D051AC"/>
    <w:rsid w:val="00D058E8"/>
    <w:rsid w:val="00D07304"/>
    <w:rsid w:val="00D10204"/>
    <w:rsid w:val="00D10F5A"/>
    <w:rsid w:val="00D1573C"/>
    <w:rsid w:val="00D15755"/>
    <w:rsid w:val="00D1585D"/>
    <w:rsid w:val="00D16236"/>
    <w:rsid w:val="00D16B99"/>
    <w:rsid w:val="00D17766"/>
    <w:rsid w:val="00D17EB8"/>
    <w:rsid w:val="00D22951"/>
    <w:rsid w:val="00D22979"/>
    <w:rsid w:val="00D22C52"/>
    <w:rsid w:val="00D23CE3"/>
    <w:rsid w:val="00D24731"/>
    <w:rsid w:val="00D2473C"/>
    <w:rsid w:val="00D24A18"/>
    <w:rsid w:val="00D2783F"/>
    <w:rsid w:val="00D27DBD"/>
    <w:rsid w:val="00D306A1"/>
    <w:rsid w:val="00D30C00"/>
    <w:rsid w:val="00D3132B"/>
    <w:rsid w:val="00D313E4"/>
    <w:rsid w:val="00D314ED"/>
    <w:rsid w:val="00D31B13"/>
    <w:rsid w:val="00D32AA5"/>
    <w:rsid w:val="00D32C9C"/>
    <w:rsid w:val="00D335D3"/>
    <w:rsid w:val="00D33997"/>
    <w:rsid w:val="00D33AEA"/>
    <w:rsid w:val="00D36669"/>
    <w:rsid w:val="00D36792"/>
    <w:rsid w:val="00D371F7"/>
    <w:rsid w:val="00D3721E"/>
    <w:rsid w:val="00D3796E"/>
    <w:rsid w:val="00D37CD1"/>
    <w:rsid w:val="00D40084"/>
    <w:rsid w:val="00D40207"/>
    <w:rsid w:val="00D4172C"/>
    <w:rsid w:val="00D42238"/>
    <w:rsid w:val="00D43AA1"/>
    <w:rsid w:val="00D44989"/>
    <w:rsid w:val="00D453DA"/>
    <w:rsid w:val="00D45991"/>
    <w:rsid w:val="00D45D5C"/>
    <w:rsid w:val="00D46205"/>
    <w:rsid w:val="00D47160"/>
    <w:rsid w:val="00D47F53"/>
    <w:rsid w:val="00D5095F"/>
    <w:rsid w:val="00D527AB"/>
    <w:rsid w:val="00D55047"/>
    <w:rsid w:val="00D5539C"/>
    <w:rsid w:val="00D559A1"/>
    <w:rsid w:val="00D57149"/>
    <w:rsid w:val="00D57E62"/>
    <w:rsid w:val="00D612E2"/>
    <w:rsid w:val="00D61D66"/>
    <w:rsid w:val="00D6208C"/>
    <w:rsid w:val="00D62BCE"/>
    <w:rsid w:val="00D62C1D"/>
    <w:rsid w:val="00D634AD"/>
    <w:rsid w:val="00D63AB9"/>
    <w:rsid w:val="00D63FE5"/>
    <w:rsid w:val="00D64411"/>
    <w:rsid w:val="00D654C2"/>
    <w:rsid w:val="00D6554A"/>
    <w:rsid w:val="00D670B1"/>
    <w:rsid w:val="00D67835"/>
    <w:rsid w:val="00D67F47"/>
    <w:rsid w:val="00D70554"/>
    <w:rsid w:val="00D725B0"/>
    <w:rsid w:val="00D726F0"/>
    <w:rsid w:val="00D72868"/>
    <w:rsid w:val="00D72DBA"/>
    <w:rsid w:val="00D749EE"/>
    <w:rsid w:val="00D75DBA"/>
    <w:rsid w:val="00D76A22"/>
    <w:rsid w:val="00D775A7"/>
    <w:rsid w:val="00D778CE"/>
    <w:rsid w:val="00D77C6F"/>
    <w:rsid w:val="00D77F12"/>
    <w:rsid w:val="00D813A2"/>
    <w:rsid w:val="00D835F6"/>
    <w:rsid w:val="00D83D24"/>
    <w:rsid w:val="00D83E94"/>
    <w:rsid w:val="00D86083"/>
    <w:rsid w:val="00D86386"/>
    <w:rsid w:val="00D87D05"/>
    <w:rsid w:val="00D87E62"/>
    <w:rsid w:val="00D901C7"/>
    <w:rsid w:val="00D9241D"/>
    <w:rsid w:val="00D941D5"/>
    <w:rsid w:val="00D9478B"/>
    <w:rsid w:val="00D9525D"/>
    <w:rsid w:val="00D954DE"/>
    <w:rsid w:val="00D966F5"/>
    <w:rsid w:val="00DA10B9"/>
    <w:rsid w:val="00DA1C3C"/>
    <w:rsid w:val="00DA214E"/>
    <w:rsid w:val="00DA21A3"/>
    <w:rsid w:val="00DA2F6E"/>
    <w:rsid w:val="00DA302A"/>
    <w:rsid w:val="00DA324A"/>
    <w:rsid w:val="00DA47F4"/>
    <w:rsid w:val="00DA4946"/>
    <w:rsid w:val="00DA49E7"/>
    <w:rsid w:val="00DA5569"/>
    <w:rsid w:val="00DA5AB6"/>
    <w:rsid w:val="00DA5DF8"/>
    <w:rsid w:val="00DA68F9"/>
    <w:rsid w:val="00DA709E"/>
    <w:rsid w:val="00DA718B"/>
    <w:rsid w:val="00DA7304"/>
    <w:rsid w:val="00DA74AC"/>
    <w:rsid w:val="00DA7DFF"/>
    <w:rsid w:val="00DB16B7"/>
    <w:rsid w:val="00DB2DD8"/>
    <w:rsid w:val="00DB3258"/>
    <w:rsid w:val="00DB3EB1"/>
    <w:rsid w:val="00DB42D6"/>
    <w:rsid w:val="00DB456B"/>
    <w:rsid w:val="00DB4B3C"/>
    <w:rsid w:val="00DB51EE"/>
    <w:rsid w:val="00DB7C07"/>
    <w:rsid w:val="00DC07FA"/>
    <w:rsid w:val="00DC1750"/>
    <w:rsid w:val="00DC1E29"/>
    <w:rsid w:val="00DC342D"/>
    <w:rsid w:val="00DC4C70"/>
    <w:rsid w:val="00DC4CD0"/>
    <w:rsid w:val="00DC6129"/>
    <w:rsid w:val="00DC6E45"/>
    <w:rsid w:val="00DD2486"/>
    <w:rsid w:val="00DD2EB1"/>
    <w:rsid w:val="00DD30D7"/>
    <w:rsid w:val="00DD4511"/>
    <w:rsid w:val="00DD45AA"/>
    <w:rsid w:val="00DD4AA0"/>
    <w:rsid w:val="00DD4FB1"/>
    <w:rsid w:val="00DD4FD5"/>
    <w:rsid w:val="00DD74B9"/>
    <w:rsid w:val="00DE03A6"/>
    <w:rsid w:val="00DE117E"/>
    <w:rsid w:val="00DE1E4B"/>
    <w:rsid w:val="00DE353D"/>
    <w:rsid w:val="00DE4A37"/>
    <w:rsid w:val="00DE4AA8"/>
    <w:rsid w:val="00DE51B1"/>
    <w:rsid w:val="00DE607B"/>
    <w:rsid w:val="00DE76AD"/>
    <w:rsid w:val="00DE799A"/>
    <w:rsid w:val="00DE7B85"/>
    <w:rsid w:val="00DE7FB0"/>
    <w:rsid w:val="00DF1660"/>
    <w:rsid w:val="00DF1AB0"/>
    <w:rsid w:val="00DF29F2"/>
    <w:rsid w:val="00DF3AAE"/>
    <w:rsid w:val="00DF3C37"/>
    <w:rsid w:val="00DF3CA8"/>
    <w:rsid w:val="00DF45E0"/>
    <w:rsid w:val="00DF47D7"/>
    <w:rsid w:val="00DF4DB0"/>
    <w:rsid w:val="00DF5A71"/>
    <w:rsid w:val="00DF6051"/>
    <w:rsid w:val="00DF68AD"/>
    <w:rsid w:val="00DF7166"/>
    <w:rsid w:val="00DF7302"/>
    <w:rsid w:val="00DF7607"/>
    <w:rsid w:val="00DF7BC7"/>
    <w:rsid w:val="00E0032E"/>
    <w:rsid w:val="00E00995"/>
    <w:rsid w:val="00E00A9C"/>
    <w:rsid w:val="00E02560"/>
    <w:rsid w:val="00E04EA3"/>
    <w:rsid w:val="00E058F5"/>
    <w:rsid w:val="00E06049"/>
    <w:rsid w:val="00E0720E"/>
    <w:rsid w:val="00E079FD"/>
    <w:rsid w:val="00E07DB1"/>
    <w:rsid w:val="00E1031D"/>
    <w:rsid w:val="00E11F3C"/>
    <w:rsid w:val="00E12164"/>
    <w:rsid w:val="00E13962"/>
    <w:rsid w:val="00E142B1"/>
    <w:rsid w:val="00E14997"/>
    <w:rsid w:val="00E1528F"/>
    <w:rsid w:val="00E154A6"/>
    <w:rsid w:val="00E16223"/>
    <w:rsid w:val="00E16E5F"/>
    <w:rsid w:val="00E1701B"/>
    <w:rsid w:val="00E1791A"/>
    <w:rsid w:val="00E17959"/>
    <w:rsid w:val="00E17BF8"/>
    <w:rsid w:val="00E17DBD"/>
    <w:rsid w:val="00E17EB1"/>
    <w:rsid w:val="00E203AF"/>
    <w:rsid w:val="00E20C49"/>
    <w:rsid w:val="00E20E7F"/>
    <w:rsid w:val="00E20EE1"/>
    <w:rsid w:val="00E211DB"/>
    <w:rsid w:val="00E21A84"/>
    <w:rsid w:val="00E227B8"/>
    <w:rsid w:val="00E2286F"/>
    <w:rsid w:val="00E23014"/>
    <w:rsid w:val="00E23359"/>
    <w:rsid w:val="00E23745"/>
    <w:rsid w:val="00E23CA2"/>
    <w:rsid w:val="00E24B97"/>
    <w:rsid w:val="00E26386"/>
    <w:rsid w:val="00E26936"/>
    <w:rsid w:val="00E31CF7"/>
    <w:rsid w:val="00E3250D"/>
    <w:rsid w:val="00E3286F"/>
    <w:rsid w:val="00E331EA"/>
    <w:rsid w:val="00E337BD"/>
    <w:rsid w:val="00E33BB9"/>
    <w:rsid w:val="00E34B99"/>
    <w:rsid w:val="00E37845"/>
    <w:rsid w:val="00E40634"/>
    <w:rsid w:val="00E40F0B"/>
    <w:rsid w:val="00E42252"/>
    <w:rsid w:val="00E42858"/>
    <w:rsid w:val="00E438C6"/>
    <w:rsid w:val="00E44FFD"/>
    <w:rsid w:val="00E4549E"/>
    <w:rsid w:val="00E4581D"/>
    <w:rsid w:val="00E45D8D"/>
    <w:rsid w:val="00E4695F"/>
    <w:rsid w:val="00E51481"/>
    <w:rsid w:val="00E51915"/>
    <w:rsid w:val="00E51FE8"/>
    <w:rsid w:val="00E5266A"/>
    <w:rsid w:val="00E53411"/>
    <w:rsid w:val="00E53931"/>
    <w:rsid w:val="00E54072"/>
    <w:rsid w:val="00E541EF"/>
    <w:rsid w:val="00E60524"/>
    <w:rsid w:val="00E60AE2"/>
    <w:rsid w:val="00E60B7A"/>
    <w:rsid w:val="00E61094"/>
    <w:rsid w:val="00E62CE8"/>
    <w:rsid w:val="00E63F5B"/>
    <w:rsid w:val="00E644AF"/>
    <w:rsid w:val="00E646FC"/>
    <w:rsid w:val="00E6607C"/>
    <w:rsid w:val="00E66592"/>
    <w:rsid w:val="00E67E65"/>
    <w:rsid w:val="00E728CD"/>
    <w:rsid w:val="00E72D56"/>
    <w:rsid w:val="00E73201"/>
    <w:rsid w:val="00E73DE5"/>
    <w:rsid w:val="00E7458F"/>
    <w:rsid w:val="00E75BA4"/>
    <w:rsid w:val="00E75D0F"/>
    <w:rsid w:val="00E76F2B"/>
    <w:rsid w:val="00E77478"/>
    <w:rsid w:val="00E77978"/>
    <w:rsid w:val="00E80D78"/>
    <w:rsid w:val="00E8127C"/>
    <w:rsid w:val="00E815FC"/>
    <w:rsid w:val="00E82A2C"/>
    <w:rsid w:val="00E82BCC"/>
    <w:rsid w:val="00E83216"/>
    <w:rsid w:val="00E83EC0"/>
    <w:rsid w:val="00E851EE"/>
    <w:rsid w:val="00E852EC"/>
    <w:rsid w:val="00E85BC4"/>
    <w:rsid w:val="00E873CC"/>
    <w:rsid w:val="00E87E59"/>
    <w:rsid w:val="00E90064"/>
    <w:rsid w:val="00E9024D"/>
    <w:rsid w:val="00E90D52"/>
    <w:rsid w:val="00E913B3"/>
    <w:rsid w:val="00E914CB"/>
    <w:rsid w:val="00E92C26"/>
    <w:rsid w:val="00E93470"/>
    <w:rsid w:val="00E93C97"/>
    <w:rsid w:val="00E94223"/>
    <w:rsid w:val="00E94B0A"/>
    <w:rsid w:val="00E96AA9"/>
    <w:rsid w:val="00E96FC9"/>
    <w:rsid w:val="00EA036C"/>
    <w:rsid w:val="00EA0763"/>
    <w:rsid w:val="00EA0A5A"/>
    <w:rsid w:val="00EA141E"/>
    <w:rsid w:val="00EA18BB"/>
    <w:rsid w:val="00EA327B"/>
    <w:rsid w:val="00EA37F5"/>
    <w:rsid w:val="00EA4004"/>
    <w:rsid w:val="00EA4753"/>
    <w:rsid w:val="00EA4CBB"/>
    <w:rsid w:val="00EA5594"/>
    <w:rsid w:val="00EA5A5E"/>
    <w:rsid w:val="00EA5C70"/>
    <w:rsid w:val="00EA5D5D"/>
    <w:rsid w:val="00EA7010"/>
    <w:rsid w:val="00EA7918"/>
    <w:rsid w:val="00EB1076"/>
    <w:rsid w:val="00EB1539"/>
    <w:rsid w:val="00EB19B8"/>
    <w:rsid w:val="00EB292F"/>
    <w:rsid w:val="00EB2CE6"/>
    <w:rsid w:val="00EB5209"/>
    <w:rsid w:val="00EB5D4B"/>
    <w:rsid w:val="00EC26AC"/>
    <w:rsid w:val="00EC35F9"/>
    <w:rsid w:val="00EC3D4B"/>
    <w:rsid w:val="00EC3F7C"/>
    <w:rsid w:val="00EC4C05"/>
    <w:rsid w:val="00EC4DFD"/>
    <w:rsid w:val="00EC4EE4"/>
    <w:rsid w:val="00EC507B"/>
    <w:rsid w:val="00EC6765"/>
    <w:rsid w:val="00EC6C61"/>
    <w:rsid w:val="00EC7254"/>
    <w:rsid w:val="00EC7657"/>
    <w:rsid w:val="00EC7866"/>
    <w:rsid w:val="00ED007A"/>
    <w:rsid w:val="00ED00AC"/>
    <w:rsid w:val="00ED01AB"/>
    <w:rsid w:val="00ED0676"/>
    <w:rsid w:val="00ED085E"/>
    <w:rsid w:val="00ED11BB"/>
    <w:rsid w:val="00ED15E2"/>
    <w:rsid w:val="00ED1BEF"/>
    <w:rsid w:val="00ED291D"/>
    <w:rsid w:val="00ED437F"/>
    <w:rsid w:val="00ED57A8"/>
    <w:rsid w:val="00ED5D55"/>
    <w:rsid w:val="00ED61AD"/>
    <w:rsid w:val="00ED667F"/>
    <w:rsid w:val="00EE03D1"/>
    <w:rsid w:val="00EE0C20"/>
    <w:rsid w:val="00EE0E9A"/>
    <w:rsid w:val="00EE1943"/>
    <w:rsid w:val="00EE41D4"/>
    <w:rsid w:val="00EE43E9"/>
    <w:rsid w:val="00EE4D7A"/>
    <w:rsid w:val="00EE4F76"/>
    <w:rsid w:val="00EE7DD1"/>
    <w:rsid w:val="00EF0255"/>
    <w:rsid w:val="00EF0530"/>
    <w:rsid w:val="00EF0DAF"/>
    <w:rsid w:val="00EF14E3"/>
    <w:rsid w:val="00EF1A65"/>
    <w:rsid w:val="00EF1F31"/>
    <w:rsid w:val="00EF2067"/>
    <w:rsid w:val="00EF2139"/>
    <w:rsid w:val="00EF2BFA"/>
    <w:rsid w:val="00EF2ED2"/>
    <w:rsid w:val="00EF3182"/>
    <w:rsid w:val="00EF3342"/>
    <w:rsid w:val="00EF6455"/>
    <w:rsid w:val="00EF6551"/>
    <w:rsid w:val="00EF73AD"/>
    <w:rsid w:val="00F002E1"/>
    <w:rsid w:val="00F01183"/>
    <w:rsid w:val="00F01E75"/>
    <w:rsid w:val="00F0236E"/>
    <w:rsid w:val="00F04142"/>
    <w:rsid w:val="00F044D9"/>
    <w:rsid w:val="00F05412"/>
    <w:rsid w:val="00F0629B"/>
    <w:rsid w:val="00F06F59"/>
    <w:rsid w:val="00F07253"/>
    <w:rsid w:val="00F07C64"/>
    <w:rsid w:val="00F10029"/>
    <w:rsid w:val="00F10D86"/>
    <w:rsid w:val="00F1247F"/>
    <w:rsid w:val="00F12ADE"/>
    <w:rsid w:val="00F13E08"/>
    <w:rsid w:val="00F13E49"/>
    <w:rsid w:val="00F1401E"/>
    <w:rsid w:val="00F15BC7"/>
    <w:rsid w:val="00F1600E"/>
    <w:rsid w:val="00F17B54"/>
    <w:rsid w:val="00F2014D"/>
    <w:rsid w:val="00F202B1"/>
    <w:rsid w:val="00F23405"/>
    <w:rsid w:val="00F237C1"/>
    <w:rsid w:val="00F2469B"/>
    <w:rsid w:val="00F256A7"/>
    <w:rsid w:val="00F2706A"/>
    <w:rsid w:val="00F273A3"/>
    <w:rsid w:val="00F27B68"/>
    <w:rsid w:val="00F30349"/>
    <w:rsid w:val="00F3051D"/>
    <w:rsid w:val="00F30CB3"/>
    <w:rsid w:val="00F312F9"/>
    <w:rsid w:val="00F31315"/>
    <w:rsid w:val="00F3180A"/>
    <w:rsid w:val="00F31CBE"/>
    <w:rsid w:val="00F34F60"/>
    <w:rsid w:val="00F35DDF"/>
    <w:rsid w:val="00F37627"/>
    <w:rsid w:val="00F406ED"/>
    <w:rsid w:val="00F4136F"/>
    <w:rsid w:val="00F41ACF"/>
    <w:rsid w:val="00F420C7"/>
    <w:rsid w:val="00F424AC"/>
    <w:rsid w:val="00F42576"/>
    <w:rsid w:val="00F426B9"/>
    <w:rsid w:val="00F4289C"/>
    <w:rsid w:val="00F42E5C"/>
    <w:rsid w:val="00F45113"/>
    <w:rsid w:val="00F45442"/>
    <w:rsid w:val="00F46132"/>
    <w:rsid w:val="00F46282"/>
    <w:rsid w:val="00F463F4"/>
    <w:rsid w:val="00F464DD"/>
    <w:rsid w:val="00F46F3E"/>
    <w:rsid w:val="00F4707D"/>
    <w:rsid w:val="00F501F3"/>
    <w:rsid w:val="00F503D0"/>
    <w:rsid w:val="00F50849"/>
    <w:rsid w:val="00F527E0"/>
    <w:rsid w:val="00F52922"/>
    <w:rsid w:val="00F52996"/>
    <w:rsid w:val="00F5341A"/>
    <w:rsid w:val="00F53BEC"/>
    <w:rsid w:val="00F54B69"/>
    <w:rsid w:val="00F54BA8"/>
    <w:rsid w:val="00F56661"/>
    <w:rsid w:val="00F574C6"/>
    <w:rsid w:val="00F57A80"/>
    <w:rsid w:val="00F6144C"/>
    <w:rsid w:val="00F62546"/>
    <w:rsid w:val="00F62A83"/>
    <w:rsid w:val="00F63211"/>
    <w:rsid w:val="00F633B3"/>
    <w:rsid w:val="00F63863"/>
    <w:rsid w:val="00F6408E"/>
    <w:rsid w:val="00F64416"/>
    <w:rsid w:val="00F65271"/>
    <w:rsid w:val="00F65B30"/>
    <w:rsid w:val="00F66692"/>
    <w:rsid w:val="00F66B36"/>
    <w:rsid w:val="00F67315"/>
    <w:rsid w:val="00F67EE2"/>
    <w:rsid w:val="00F703A5"/>
    <w:rsid w:val="00F703FA"/>
    <w:rsid w:val="00F70617"/>
    <w:rsid w:val="00F709EE"/>
    <w:rsid w:val="00F70BE5"/>
    <w:rsid w:val="00F71230"/>
    <w:rsid w:val="00F71A8D"/>
    <w:rsid w:val="00F72684"/>
    <w:rsid w:val="00F7268E"/>
    <w:rsid w:val="00F72F98"/>
    <w:rsid w:val="00F72FE0"/>
    <w:rsid w:val="00F731F9"/>
    <w:rsid w:val="00F73FFF"/>
    <w:rsid w:val="00F74138"/>
    <w:rsid w:val="00F765AA"/>
    <w:rsid w:val="00F7710A"/>
    <w:rsid w:val="00F77B62"/>
    <w:rsid w:val="00F77F76"/>
    <w:rsid w:val="00F80428"/>
    <w:rsid w:val="00F80834"/>
    <w:rsid w:val="00F81853"/>
    <w:rsid w:val="00F83050"/>
    <w:rsid w:val="00F83540"/>
    <w:rsid w:val="00F83E56"/>
    <w:rsid w:val="00F8547C"/>
    <w:rsid w:val="00F86B86"/>
    <w:rsid w:val="00F8714A"/>
    <w:rsid w:val="00F93F55"/>
    <w:rsid w:val="00F948F8"/>
    <w:rsid w:val="00F96811"/>
    <w:rsid w:val="00F97F5D"/>
    <w:rsid w:val="00F97FAE"/>
    <w:rsid w:val="00FA071A"/>
    <w:rsid w:val="00FA0D8D"/>
    <w:rsid w:val="00FA0DC5"/>
    <w:rsid w:val="00FA13D2"/>
    <w:rsid w:val="00FA29E8"/>
    <w:rsid w:val="00FA2C12"/>
    <w:rsid w:val="00FA2E5A"/>
    <w:rsid w:val="00FA41F3"/>
    <w:rsid w:val="00FA4355"/>
    <w:rsid w:val="00FA4667"/>
    <w:rsid w:val="00FA4E73"/>
    <w:rsid w:val="00FA5F19"/>
    <w:rsid w:val="00FA7035"/>
    <w:rsid w:val="00FA756D"/>
    <w:rsid w:val="00FA785A"/>
    <w:rsid w:val="00FA7B7C"/>
    <w:rsid w:val="00FB00F3"/>
    <w:rsid w:val="00FB1763"/>
    <w:rsid w:val="00FB22A8"/>
    <w:rsid w:val="00FB261B"/>
    <w:rsid w:val="00FB2D20"/>
    <w:rsid w:val="00FB3AEA"/>
    <w:rsid w:val="00FB415A"/>
    <w:rsid w:val="00FB5050"/>
    <w:rsid w:val="00FB5E8E"/>
    <w:rsid w:val="00FB6E5A"/>
    <w:rsid w:val="00FC0280"/>
    <w:rsid w:val="00FC0AB0"/>
    <w:rsid w:val="00FC2E4D"/>
    <w:rsid w:val="00FC4C65"/>
    <w:rsid w:val="00FC4F84"/>
    <w:rsid w:val="00FC554D"/>
    <w:rsid w:val="00FC70A1"/>
    <w:rsid w:val="00FD003A"/>
    <w:rsid w:val="00FD00D8"/>
    <w:rsid w:val="00FD0A6A"/>
    <w:rsid w:val="00FD0B81"/>
    <w:rsid w:val="00FD1D14"/>
    <w:rsid w:val="00FD1FC3"/>
    <w:rsid w:val="00FD30CE"/>
    <w:rsid w:val="00FD42DA"/>
    <w:rsid w:val="00FD4C79"/>
    <w:rsid w:val="00FD52CD"/>
    <w:rsid w:val="00FD667C"/>
    <w:rsid w:val="00FD6D5B"/>
    <w:rsid w:val="00FD6D7C"/>
    <w:rsid w:val="00FD6F19"/>
    <w:rsid w:val="00FD7C08"/>
    <w:rsid w:val="00FD7C8B"/>
    <w:rsid w:val="00FE0202"/>
    <w:rsid w:val="00FE0902"/>
    <w:rsid w:val="00FE0DEA"/>
    <w:rsid w:val="00FE11B0"/>
    <w:rsid w:val="00FE191B"/>
    <w:rsid w:val="00FE1E0C"/>
    <w:rsid w:val="00FE21F5"/>
    <w:rsid w:val="00FE3353"/>
    <w:rsid w:val="00FE3A8C"/>
    <w:rsid w:val="00FE4075"/>
    <w:rsid w:val="00FF0960"/>
    <w:rsid w:val="00FF1A65"/>
    <w:rsid w:val="00FF2EE7"/>
    <w:rsid w:val="00FF55FC"/>
    <w:rsid w:val="00FF5752"/>
    <w:rsid w:val="00FF580B"/>
    <w:rsid w:val="00FF5E1C"/>
    <w:rsid w:val="00FF6A5D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586D9A"/>
  <w15:docId w15:val="{A134F4C9-C3F6-4D1E-8F2F-0DCF126B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1276"/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rFonts w:ascii="Arial" w:hAnsi="Arial"/>
      <w:b/>
      <w:snapToGrid w:val="0"/>
      <w:color w:val="000000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pPr>
      <w:keepNext/>
      <w:keepLines/>
      <w:spacing w:after="240" w:line="240" w:lineRule="atLeast"/>
      <w:ind w:left="1080"/>
      <w:outlineLvl w:val="2"/>
    </w:pPr>
    <w:rPr>
      <w:rFonts w:ascii="Arial Black" w:hAnsi="Arial Black"/>
      <w:spacing w:val="-10"/>
      <w:kern w:val="28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CG Omega" w:hAnsi="CG Omega"/>
      <w:b/>
      <w:bCs/>
      <w:sz w:val="22"/>
      <w:szCs w:val="24"/>
    </w:rPr>
  </w:style>
  <w:style w:type="paragraph" w:styleId="Ttulo5">
    <w:name w:val="heading 5"/>
    <w:basedOn w:val="Normal"/>
    <w:next w:val="Normal"/>
    <w:pPr>
      <w:keepNext/>
      <w:ind w:left="357" w:hanging="357"/>
      <w:jc w:val="right"/>
      <w:outlineLvl w:val="4"/>
    </w:pPr>
    <w:rPr>
      <w:rFonts w:ascii="CG Omega" w:hAnsi="CG Omega"/>
      <w:b/>
      <w:color w:val="000000"/>
      <w:sz w:val="18"/>
    </w:rPr>
  </w:style>
  <w:style w:type="paragraph" w:styleId="Ttulo7">
    <w:name w:val="heading 7"/>
    <w:basedOn w:val="Normal"/>
    <w:next w:val="Normal"/>
    <w:pPr>
      <w:keepNext/>
      <w:tabs>
        <w:tab w:val="left" w:pos="1262"/>
        <w:tab w:val="left" w:pos="3470"/>
        <w:tab w:val="left" w:pos="5064"/>
        <w:tab w:val="left" w:pos="6326"/>
        <w:tab w:val="left" w:pos="7589"/>
        <w:tab w:val="left" w:pos="8851"/>
      </w:tabs>
      <w:outlineLvl w:val="6"/>
    </w:pPr>
    <w:rPr>
      <w:rFonts w:ascii="CG Omega" w:hAnsi="CG Omega"/>
      <w:b/>
      <w:color w:val="008000"/>
      <w:sz w:val="28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Sumrio6">
    <w:name w:val="toc 6"/>
    <w:basedOn w:val="Normal"/>
    <w:next w:val="Normal"/>
    <w:semiHidden/>
    <w:pPr>
      <w:tabs>
        <w:tab w:val="left" w:leader="dot" w:pos="8079"/>
        <w:tab w:val="right" w:pos="8505"/>
      </w:tabs>
      <w:ind w:left="3544" w:right="850"/>
    </w:pPr>
    <w:rPr>
      <w:sz w:val="24"/>
    </w:rPr>
  </w:style>
  <w:style w:type="paragraph" w:customStyle="1" w:styleId="xl40">
    <w:name w:val="xl40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CG Omega" w:eastAsia="Arial Unicode MS" w:hAnsi="CG Omega" w:cs="Arial Unicode MS"/>
      <w:sz w:val="12"/>
      <w:szCs w:val="12"/>
    </w:rPr>
  </w:style>
  <w:style w:type="paragraph" w:styleId="Recuodecorpodetexto">
    <w:name w:val="Body Text Indent"/>
    <w:basedOn w:val="Normal"/>
    <w:rsid w:val="008B3FA6"/>
    <w:pPr>
      <w:spacing w:after="120"/>
      <w:ind w:left="283"/>
    </w:pPr>
  </w:style>
  <w:style w:type="paragraph" w:styleId="TextosemFormatao">
    <w:name w:val="Plain Text"/>
    <w:basedOn w:val="Normal"/>
    <w:rsid w:val="008B3FA6"/>
    <w:rPr>
      <w:rFonts w:ascii="Courier New" w:hAnsi="Courier New"/>
    </w:rPr>
  </w:style>
  <w:style w:type="table" w:styleId="Tabelacomgrade">
    <w:name w:val="Table Grid"/>
    <w:basedOn w:val="Tabelanormal"/>
    <w:rsid w:val="00532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357F4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57F4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rsid w:val="002005CC"/>
    <w:pPr>
      <w:ind w:left="720"/>
      <w:contextualSpacing/>
    </w:pPr>
  </w:style>
  <w:style w:type="character" w:styleId="MenoPendente">
    <w:name w:val="Unresolved Mention"/>
    <w:uiPriority w:val="99"/>
    <w:semiHidden/>
    <w:unhideWhenUsed/>
    <w:rsid w:val="005D4972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har"/>
    <w:rsid w:val="00AA37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AA370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ScotCorpo">
    <w:name w:val="Scot Corpo"/>
    <w:basedOn w:val="Normal"/>
    <w:link w:val="ScotCorpoChar"/>
    <w:qFormat/>
    <w:rsid w:val="00AA3700"/>
    <w:pPr>
      <w:spacing w:after="160"/>
    </w:pPr>
    <w:rPr>
      <w:rFonts w:ascii="CG Omega" w:hAnsi="CG Omega"/>
    </w:rPr>
  </w:style>
  <w:style w:type="paragraph" w:customStyle="1" w:styleId="ScotTtulo1">
    <w:name w:val="Scot Título 1"/>
    <w:basedOn w:val="ScotCorpo"/>
    <w:link w:val="ScotTtulo1Char"/>
    <w:qFormat/>
    <w:rsid w:val="00AA3700"/>
    <w:rPr>
      <w:b/>
      <w:sz w:val="32"/>
    </w:rPr>
  </w:style>
  <w:style w:type="paragraph" w:customStyle="1" w:styleId="ScotLinhaFina">
    <w:name w:val="Scot Linha Fina"/>
    <w:basedOn w:val="ScotTtulo1"/>
    <w:qFormat/>
    <w:rsid w:val="00AA3700"/>
    <w:rPr>
      <w:b w:val="0"/>
      <w:i/>
      <w:color w:val="8EAADB" w:themeColor="accent1" w:themeTint="99"/>
      <w:sz w:val="20"/>
    </w:rPr>
  </w:style>
  <w:style w:type="character" w:styleId="nfase">
    <w:name w:val="Emphasis"/>
    <w:basedOn w:val="Fontepargpadro"/>
    <w:rsid w:val="00FF55FC"/>
    <w:rPr>
      <w:i/>
      <w:iCs/>
    </w:rPr>
  </w:style>
  <w:style w:type="paragraph" w:customStyle="1" w:styleId="ScotTtulo2">
    <w:name w:val="Scot Título 2"/>
    <w:basedOn w:val="ScotTtulo1"/>
    <w:link w:val="ScotTtulo2Char"/>
    <w:qFormat/>
    <w:rsid w:val="00D3721E"/>
    <w:rPr>
      <w:sz w:val="28"/>
    </w:rPr>
  </w:style>
  <w:style w:type="paragraph" w:customStyle="1" w:styleId="ScotTtulo3">
    <w:name w:val="Scot Título 3"/>
    <w:basedOn w:val="ScotTtulo2"/>
    <w:link w:val="ScotTtulo3Char"/>
    <w:qFormat/>
    <w:rsid w:val="002D5E9E"/>
    <w:rPr>
      <w:sz w:val="24"/>
    </w:rPr>
  </w:style>
  <w:style w:type="character" w:customStyle="1" w:styleId="ScotCorpoChar">
    <w:name w:val="Scot Corpo Char"/>
    <w:basedOn w:val="Fontepargpadro"/>
    <w:link w:val="ScotCorpo"/>
    <w:rsid w:val="002D5E9E"/>
    <w:rPr>
      <w:rFonts w:ascii="CG Omega" w:hAnsi="CG Omega"/>
    </w:rPr>
  </w:style>
  <w:style w:type="character" w:customStyle="1" w:styleId="ScotTtulo1Char">
    <w:name w:val="Scot Título 1 Char"/>
    <w:basedOn w:val="ScotCorpoChar"/>
    <w:link w:val="ScotTtulo1"/>
    <w:rsid w:val="002D5E9E"/>
    <w:rPr>
      <w:rFonts w:ascii="CG Omega" w:hAnsi="CG Omega"/>
      <w:b/>
      <w:sz w:val="32"/>
    </w:rPr>
  </w:style>
  <w:style w:type="character" w:customStyle="1" w:styleId="ScotTtulo2Char">
    <w:name w:val="Scot Título 2 Char"/>
    <w:basedOn w:val="ScotTtulo1Char"/>
    <w:link w:val="ScotTtulo2"/>
    <w:rsid w:val="002D5E9E"/>
    <w:rPr>
      <w:rFonts w:ascii="CG Omega" w:hAnsi="CG Omega"/>
      <w:b/>
      <w:sz w:val="28"/>
    </w:rPr>
  </w:style>
  <w:style w:type="character" w:customStyle="1" w:styleId="ScotTtulo3Char">
    <w:name w:val="Scot Título 3 Char"/>
    <w:basedOn w:val="ScotTtulo2Char"/>
    <w:link w:val="ScotTtulo3"/>
    <w:rsid w:val="002D5E9E"/>
    <w:rPr>
      <w:rFonts w:ascii="CG Omega" w:hAnsi="CG Omega"/>
      <w:b/>
      <w:sz w:val="24"/>
    </w:rPr>
  </w:style>
  <w:style w:type="character" w:styleId="Hyperlink">
    <w:name w:val="Hyperlink"/>
    <w:uiPriority w:val="99"/>
    <w:rsid w:val="006C1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otconsultoria.com.br/loja/informativos/39/tem-boi-na-linha-(informativo-pecuario-diario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okoff\Documents\Modelos%20Personalizados%20do%20Office\Scot%20Consultori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67753-B8D3-4952-85BB-773EEC46B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Scot Consultoria</Template>
  <TotalTime>15</TotalTime>
  <Pages>1</Pages>
  <Words>148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Scot Consultoria</vt:lpstr>
    </vt:vector>
  </TitlesOfParts>
  <Company>Microsoft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 Consultoria</dc:title>
  <dc:subject/>
  <dc:creator>Rodrigo da Silva</dc:creator>
  <cp:keywords/>
  <cp:lastModifiedBy>Jéssica Olivier</cp:lastModifiedBy>
  <cp:revision>39</cp:revision>
  <cp:lastPrinted>2021-06-29T13:54:00Z</cp:lastPrinted>
  <dcterms:created xsi:type="dcterms:W3CDTF">2023-01-25T18:04:00Z</dcterms:created>
  <dcterms:modified xsi:type="dcterms:W3CDTF">2023-04-11T17:57:00Z</dcterms:modified>
</cp:coreProperties>
</file>